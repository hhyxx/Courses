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BF8DC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8"/>
          <w:szCs w:val="21"/>
        </w:rPr>
      </w:pPr>
    </w:p>
    <w:p w14:paraId="72970628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1"/>
          <w:szCs w:val="21"/>
        </w:rPr>
      </w:pPr>
    </w:p>
    <w:p w14:paraId="26D41EA6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1"/>
          <w:szCs w:val="21"/>
        </w:rPr>
      </w:pPr>
    </w:p>
    <w:p w14:paraId="32A8925C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1"/>
          <w:szCs w:val="21"/>
        </w:rPr>
      </w:pPr>
    </w:p>
    <w:p w14:paraId="080394EA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1"/>
          <w:szCs w:val="21"/>
        </w:rPr>
      </w:pPr>
    </w:p>
    <w:p w14:paraId="0C747F0C" w14:textId="77777777" w:rsidR="00FD6011" w:rsidRPr="00C61B0F" w:rsidRDefault="00FD6011">
      <w:pPr>
        <w:pStyle w:val="BodyText2"/>
        <w:spacing w:line="360" w:lineRule="auto"/>
        <w:jc w:val="both"/>
        <w:rPr>
          <w:rFonts w:ascii="Palatino" w:hAnsi="Palatino"/>
          <w:bCs/>
          <w:sz w:val="21"/>
          <w:szCs w:val="21"/>
        </w:rPr>
      </w:pPr>
    </w:p>
    <w:p w14:paraId="6C3A9F03" w14:textId="48480D57" w:rsidR="00FD6011" w:rsidRPr="00C61B0F" w:rsidRDefault="00E95307">
      <w:pPr>
        <w:spacing w:line="360" w:lineRule="auto"/>
        <w:jc w:val="center"/>
        <w:rPr>
          <w:rFonts w:ascii="Palatino" w:hAnsi="Palatino"/>
          <w:sz w:val="52"/>
          <w:szCs w:val="52"/>
        </w:rPr>
      </w:pPr>
      <w:r w:rsidRPr="00C61B0F">
        <w:rPr>
          <w:rFonts w:ascii="Palatino" w:hAnsi="Palatino"/>
          <w:sz w:val="52"/>
          <w:szCs w:val="52"/>
        </w:rPr>
        <w:t>Oracle</w:t>
      </w:r>
      <w:r w:rsidR="009523F8" w:rsidRPr="00C61B0F">
        <w:rPr>
          <w:rFonts w:ascii="Palatino" w:hAnsi="Palatino"/>
          <w:sz w:val="52"/>
          <w:szCs w:val="52"/>
        </w:rPr>
        <w:t>学习笔记</w:t>
      </w:r>
    </w:p>
    <w:p w14:paraId="1FF32403" w14:textId="77777777" w:rsidR="00FD6011" w:rsidRPr="00C61B0F" w:rsidRDefault="00FD6011">
      <w:pPr>
        <w:spacing w:line="360" w:lineRule="auto"/>
        <w:rPr>
          <w:rFonts w:ascii="Palatino" w:hAnsi="Palatino"/>
          <w:szCs w:val="21"/>
        </w:rPr>
      </w:pPr>
    </w:p>
    <w:p w14:paraId="4DB94C8C" w14:textId="77777777" w:rsidR="00FD6011" w:rsidRPr="00C61B0F" w:rsidRDefault="00FD6011">
      <w:pPr>
        <w:spacing w:line="360" w:lineRule="auto"/>
        <w:rPr>
          <w:rFonts w:ascii="Palatino" w:hAnsi="Palatino"/>
          <w:szCs w:val="21"/>
        </w:rPr>
      </w:pPr>
    </w:p>
    <w:p w14:paraId="58BA7F4F" w14:textId="77777777" w:rsidR="00FD6011" w:rsidRPr="00C61B0F" w:rsidRDefault="00FD6011">
      <w:pPr>
        <w:ind w:firstLine="480"/>
        <w:rPr>
          <w:rFonts w:ascii="Palatino" w:hAnsi="Palatino"/>
        </w:rPr>
      </w:pPr>
    </w:p>
    <w:p w14:paraId="05B2DB7C" w14:textId="77777777" w:rsidR="00FD6011" w:rsidRPr="00C61B0F" w:rsidRDefault="004A4A92" w:rsidP="008100DB">
      <w:pPr>
        <w:spacing w:beforeLines="50" w:before="156" w:afterLines="50" w:after="156"/>
        <w:jc w:val="center"/>
        <w:rPr>
          <w:rFonts w:ascii="Palatino" w:hAnsi="Palatino"/>
          <w:sz w:val="28"/>
          <w:szCs w:val="44"/>
        </w:rPr>
        <w:sectPr w:rsidR="00FD6011" w:rsidRPr="00C61B0F">
          <w:headerReference w:type="default" r:id="rId8"/>
          <w:footerReference w:type="default" r:id="rId9"/>
          <w:footerReference w:type="first" r:id="rId10"/>
          <w:pgSz w:w="11906" w:h="16838"/>
          <w:pgMar w:top="1440" w:right="1797" w:bottom="1440" w:left="1800" w:header="851" w:footer="992" w:gutter="0"/>
          <w:pgNumType w:fmt="numberInDash" w:start="1"/>
          <w:cols w:space="720"/>
          <w:docGrid w:type="lines" w:linePitch="312"/>
        </w:sectPr>
      </w:pPr>
      <w:r w:rsidRPr="00C61B0F">
        <w:rPr>
          <w:rFonts w:ascii="Palatino" w:hAnsi="Palatino"/>
          <w:sz w:val="28"/>
          <w:szCs w:val="44"/>
        </w:rPr>
        <w:t>201</w:t>
      </w:r>
      <w:r w:rsidR="00EA461D" w:rsidRPr="00C61B0F">
        <w:rPr>
          <w:rFonts w:ascii="Palatino" w:hAnsi="Palatino"/>
          <w:sz w:val="28"/>
          <w:szCs w:val="44"/>
        </w:rPr>
        <w:t>8</w:t>
      </w:r>
      <w:r w:rsidR="009523F8" w:rsidRPr="00C61B0F">
        <w:rPr>
          <w:rFonts w:ascii="Palatino" w:hAnsi="Palatino"/>
          <w:sz w:val="28"/>
          <w:szCs w:val="44"/>
        </w:rPr>
        <w:t>年</w:t>
      </w:r>
      <w:r w:rsidR="00EA461D" w:rsidRPr="00C61B0F">
        <w:rPr>
          <w:rFonts w:ascii="Palatino" w:hAnsi="Palatino"/>
          <w:sz w:val="28"/>
          <w:szCs w:val="44"/>
        </w:rPr>
        <w:t>6</w:t>
      </w:r>
      <w:r w:rsidR="009523F8" w:rsidRPr="00C61B0F">
        <w:rPr>
          <w:rFonts w:ascii="Palatino" w:hAnsi="Palatino"/>
          <w:sz w:val="28"/>
          <w:szCs w:val="44"/>
        </w:rPr>
        <w:t>月</w:t>
      </w:r>
      <w:r w:rsidR="009523F8" w:rsidRPr="00C61B0F">
        <w:rPr>
          <w:rFonts w:ascii="Palatino" w:hAnsi="Palatino"/>
          <w:sz w:val="28"/>
          <w:szCs w:val="44"/>
        </w:rPr>
        <w:br w:type="page"/>
      </w:r>
    </w:p>
    <w:p w14:paraId="399AD919" w14:textId="77777777" w:rsidR="00B0284A" w:rsidRPr="00C61B0F" w:rsidRDefault="00B0284A">
      <w:pPr>
        <w:rPr>
          <w:rFonts w:ascii="Palatino" w:hAnsi="Palatino"/>
        </w:rPr>
      </w:pPr>
    </w:p>
    <w:p w14:paraId="04875EA4" w14:textId="77777777" w:rsidR="00B0284A" w:rsidRPr="00C61B0F" w:rsidRDefault="00B0284A">
      <w:pPr>
        <w:rPr>
          <w:rFonts w:ascii="Palatino" w:hAnsi="Palatino"/>
        </w:rPr>
      </w:pPr>
    </w:p>
    <w:p w14:paraId="584662CA" w14:textId="77777777" w:rsidR="004A4A92" w:rsidRPr="00C61B0F" w:rsidRDefault="004A4A92" w:rsidP="00125E3C">
      <w:pPr>
        <w:jc w:val="center"/>
        <w:rPr>
          <w:rFonts w:ascii="Palatino" w:eastAsia="SimHei" w:hAnsi="Palatino"/>
          <w:b/>
          <w:sz w:val="36"/>
          <w:szCs w:val="36"/>
        </w:rPr>
      </w:pPr>
      <w:r w:rsidRPr="00C61B0F">
        <w:rPr>
          <w:rFonts w:ascii="Palatino" w:eastAsia="SimHei" w:hAnsi="Palatino"/>
          <w:b/>
          <w:sz w:val="36"/>
          <w:szCs w:val="36"/>
        </w:rPr>
        <w:t>初级知识点</w:t>
      </w:r>
    </w:p>
    <w:p w14:paraId="1F48B57A" w14:textId="2B65E44C" w:rsidR="00FD6011" w:rsidRPr="00C61B0F" w:rsidRDefault="004A4A92" w:rsidP="004A4A92">
      <w:pPr>
        <w:pStyle w:val="Heading1"/>
        <w:numPr>
          <w:ilvl w:val="0"/>
          <w:numId w:val="0"/>
        </w:numPr>
        <w:ind w:leftChars="67" w:left="566" w:hanging="425"/>
        <w:rPr>
          <w:rFonts w:ascii="Palatino" w:hAnsi="Palatino"/>
          <w:sz w:val="30"/>
          <w:szCs w:val="30"/>
        </w:rPr>
      </w:pPr>
      <w:bookmarkStart w:id="0" w:name="_Toc450293009"/>
      <w:r w:rsidRPr="00C61B0F">
        <w:rPr>
          <w:rFonts w:ascii="Palatino" w:hAnsi="Palatino"/>
          <w:sz w:val="30"/>
          <w:szCs w:val="30"/>
        </w:rPr>
        <w:t>阶段</w:t>
      </w:r>
      <w:r w:rsidRPr="00C61B0F">
        <w:rPr>
          <w:rFonts w:ascii="Palatino" w:hAnsi="Palatino"/>
          <w:sz w:val="30"/>
          <w:szCs w:val="30"/>
        </w:rPr>
        <w:t>1</w:t>
      </w:r>
      <w:bookmarkEnd w:id="0"/>
      <w:r w:rsidR="00A92778" w:rsidRPr="00C61B0F">
        <w:rPr>
          <w:rFonts w:ascii="Palatino" w:hAnsi="Palatino"/>
          <w:sz w:val="30"/>
          <w:szCs w:val="30"/>
        </w:rPr>
        <w:t>：</w:t>
      </w:r>
      <w:r w:rsidR="00C61B0F" w:rsidRPr="00C61B0F">
        <w:rPr>
          <w:rFonts w:ascii="Palatino" w:hAnsi="Palatino"/>
          <w:sz w:val="30"/>
          <w:szCs w:val="30"/>
        </w:rPr>
        <w:t>Oracle</w:t>
      </w:r>
      <w:r w:rsidR="00EA461D" w:rsidRPr="00C61B0F">
        <w:rPr>
          <w:rFonts w:ascii="Palatino" w:hAnsi="Palatino"/>
          <w:sz w:val="30"/>
          <w:szCs w:val="30"/>
        </w:rPr>
        <w:t>语言学习</w:t>
      </w:r>
    </w:p>
    <w:p w14:paraId="4366D7D8" w14:textId="7FCE5D5D" w:rsidR="00FD6011" w:rsidRPr="00C61B0F" w:rsidRDefault="007438D2" w:rsidP="004A4A92">
      <w:pPr>
        <w:pStyle w:val="Heading2"/>
        <w:rPr>
          <w:rFonts w:ascii="Palatino" w:hAnsi="Palatino"/>
        </w:rPr>
      </w:pPr>
      <w:r>
        <w:rPr>
          <w:rFonts w:ascii="Palatino" w:hAnsi="Palatino" w:hint="eastAsia"/>
        </w:rPr>
        <w:t>Oracle</w:t>
      </w:r>
      <w:r w:rsidR="00EA461D" w:rsidRPr="00C61B0F">
        <w:rPr>
          <w:rFonts w:ascii="Palatino" w:hAnsi="Palatino"/>
        </w:rPr>
        <w:t>语言基础</w:t>
      </w:r>
      <w:r w:rsidR="00A92778" w:rsidRPr="00C61B0F">
        <w:rPr>
          <w:rFonts w:ascii="Palatino" w:hAnsi="Palatino"/>
        </w:rPr>
        <w:t xml:space="preserve"> </w:t>
      </w:r>
    </w:p>
    <w:p w14:paraId="5B736118" w14:textId="6EFD6C54" w:rsidR="008100DB" w:rsidRPr="00C61B0F" w:rsidRDefault="00BE7D9A" w:rsidP="00BE7D9A">
      <w:pPr>
        <w:jc w:val="left"/>
        <w:rPr>
          <w:rFonts w:ascii="Palatino" w:eastAsiaTheme="minorEastAsia" w:hAnsi="Palatino"/>
        </w:rPr>
      </w:pPr>
      <w:r>
        <w:rPr>
          <w:rFonts w:ascii="Palatino" w:eastAsiaTheme="minorEastAsia" w:hAnsi="Palatino"/>
        </w:rPr>
        <w:t xml:space="preserve">1. </w:t>
      </w:r>
      <w:r w:rsidR="007438D2">
        <w:rPr>
          <w:rFonts w:ascii="Palatino" w:eastAsiaTheme="minorEastAsia" w:hAnsi="Palatino"/>
        </w:rPr>
        <w:t>Oracle</w:t>
      </w:r>
      <w:r w:rsidR="008100DB" w:rsidRPr="00C61B0F">
        <w:rPr>
          <w:rFonts w:ascii="Palatino" w:eastAsiaTheme="minorEastAsia" w:hAnsi="Palatino"/>
        </w:rPr>
        <w:t>语言的优点：</w:t>
      </w:r>
      <w:r w:rsidR="005C31C5" w:rsidRPr="00C61B0F">
        <w:rPr>
          <w:rFonts w:ascii="Palatino" w:eastAsiaTheme="minorEastAsia" w:hAnsi="Palatino"/>
        </w:rPr>
        <w:t xml:space="preserve"> </w:t>
      </w:r>
    </w:p>
    <w:p w14:paraId="7460B792" w14:textId="486AF1C9" w:rsidR="00087B69" w:rsidRPr="00C61B0F" w:rsidRDefault="00CD3220" w:rsidP="00CD3220">
      <w:pPr>
        <w:ind w:firstLine="360"/>
        <w:jc w:val="left"/>
        <w:rPr>
          <w:rFonts w:ascii="Palatino" w:eastAsiaTheme="minorEastAsia" w:hAnsi="Palatino"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1</w:t>
      </w:r>
      <w:r>
        <w:rPr>
          <w:rFonts w:ascii="Palatino" w:eastAsiaTheme="minorEastAsia" w:hAnsi="Palatino" w:hint="eastAsia"/>
          <w:bCs/>
        </w:rPr>
        <w:t>）</w:t>
      </w:r>
      <w:r w:rsidR="00746DD6" w:rsidRPr="00C61B0F">
        <w:rPr>
          <w:rFonts w:ascii="Palatino" w:eastAsiaTheme="minorEastAsia" w:hAnsi="Palatino"/>
          <w:bCs/>
        </w:rPr>
        <w:t>功能强大灵活，</w:t>
      </w:r>
      <w:r w:rsidR="000567F7">
        <w:rPr>
          <w:rFonts w:ascii="Palatino" w:eastAsiaTheme="minorEastAsia" w:hAnsi="Palatino" w:hint="eastAsia"/>
          <w:bCs/>
        </w:rPr>
        <w:t>适用于大规模数据应用部署</w:t>
      </w:r>
    </w:p>
    <w:p w14:paraId="3D6F64C9" w14:textId="41BE6AA0" w:rsidR="00087B69" w:rsidRDefault="00CD3220" w:rsidP="00CD3220">
      <w:pPr>
        <w:ind w:firstLine="360"/>
        <w:jc w:val="left"/>
        <w:rPr>
          <w:rFonts w:ascii="Palatino" w:eastAsiaTheme="minorEastAsia" w:hAnsi="Palatino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2</w:t>
      </w:r>
      <w:r>
        <w:rPr>
          <w:rFonts w:ascii="Palatino" w:eastAsiaTheme="minorEastAsia" w:hAnsi="Palatino" w:hint="eastAsia"/>
          <w:bCs/>
        </w:rPr>
        <w:t>）</w:t>
      </w:r>
      <w:r w:rsidR="00746DD6" w:rsidRPr="00C61B0F">
        <w:rPr>
          <w:rFonts w:ascii="Palatino" w:eastAsiaTheme="minorEastAsia" w:hAnsi="Palatino"/>
          <w:bCs/>
        </w:rPr>
        <w:t>可移植性好</w:t>
      </w:r>
      <w:r>
        <w:rPr>
          <w:rFonts w:ascii="Palatino" w:eastAsiaTheme="minorEastAsia" w:hAnsi="Palatino" w:hint="eastAsia"/>
          <w:bCs/>
        </w:rPr>
        <w:t>，与常用的小型数据库</w:t>
      </w:r>
      <w:r>
        <w:rPr>
          <w:rFonts w:ascii="Palatino" w:eastAsiaTheme="minorEastAsia" w:hAnsi="Palatino" w:hint="eastAsia"/>
          <w:bCs/>
        </w:rPr>
        <w:t>MySql</w:t>
      </w:r>
      <w:r>
        <w:rPr>
          <w:rFonts w:ascii="Palatino" w:eastAsiaTheme="minorEastAsia" w:hAnsi="Palatino" w:hint="eastAsia"/>
          <w:bCs/>
        </w:rPr>
        <w:t>语法基本一致</w:t>
      </w:r>
    </w:p>
    <w:p w14:paraId="12856B07" w14:textId="0B31C5FC" w:rsidR="00BE7D9A" w:rsidRPr="00BE7D9A" w:rsidRDefault="00BE7D9A" w:rsidP="00BE7D9A">
      <w:pPr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/>
          <w:bCs/>
        </w:rPr>
        <w:t xml:space="preserve">2. </w:t>
      </w:r>
      <w:r w:rsidRPr="00BE7D9A">
        <w:rPr>
          <w:rFonts w:ascii="Palatino" w:eastAsiaTheme="minorEastAsia" w:hAnsi="Palatino" w:hint="eastAsia"/>
          <w:bCs/>
        </w:rPr>
        <w:t>Oracle</w:t>
      </w:r>
      <w:r w:rsidRPr="00BE7D9A">
        <w:rPr>
          <w:rFonts w:ascii="Palatino" w:eastAsiaTheme="minorEastAsia" w:hAnsi="Palatino" w:hint="eastAsia"/>
          <w:bCs/>
        </w:rPr>
        <w:t>服务器分为：</w:t>
      </w:r>
    </w:p>
    <w:p w14:paraId="2367955B" w14:textId="43351DE3" w:rsidR="00BE7D9A" w:rsidRPr="0073152A" w:rsidRDefault="0073152A" w:rsidP="0073152A">
      <w:pPr>
        <w:ind w:left="36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1</w:t>
      </w:r>
      <w:r>
        <w:rPr>
          <w:rFonts w:ascii="Palatino" w:eastAsiaTheme="minorEastAsia" w:hAnsi="Palatino" w:hint="eastAsia"/>
          <w:bCs/>
        </w:rPr>
        <w:t>）</w:t>
      </w:r>
      <w:r w:rsidR="00BE7D9A" w:rsidRPr="0073152A">
        <w:rPr>
          <w:rFonts w:ascii="Palatino" w:eastAsiaTheme="minorEastAsia" w:hAnsi="Palatino" w:hint="eastAsia"/>
          <w:bCs/>
        </w:rPr>
        <w:t>Oracle</w:t>
      </w:r>
      <w:r w:rsidR="00BE7D9A" w:rsidRPr="0073152A">
        <w:rPr>
          <w:rFonts w:ascii="Palatino" w:eastAsiaTheme="minorEastAsia" w:hAnsi="Palatino" w:hint="eastAsia"/>
          <w:bCs/>
        </w:rPr>
        <w:t>实例——</w:t>
      </w:r>
      <w:r w:rsidR="00BE7D9A" w:rsidRPr="0073152A">
        <w:rPr>
          <w:rFonts w:ascii="Palatino" w:eastAsiaTheme="minorEastAsia" w:hAnsi="Palatino" w:hint="eastAsia"/>
          <w:bCs/>
        </w:rPr>
        <w:t>Oracle</w:t>
      </w:r>
      <w:r w:rsidR="00BE7D9A" w:rsidRPr="0073152A">
        <w:rPr>
          <w:rFonts w:ascii="Palatino" w:eastAsiaTheme="minorEastAsia" w:hAnsi="Palatino" w:hint="eastAsia"/>
          <w:bCs/>
        </w:rPr>
        <w:t>进程及内存结构</w:t>
      </w:r>
    </w:p>
    <w:p w14:paraId="4ED6BCE7" w14:textId="055BA6B9" w:rsidR="00BE7D9A" w:rsidRPr="0073152A" w:rsidRDefault="0073152A" w:rsidP="0073152A">
      <w:pPr>
        <w:ind w:left="36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2</w:t>
      </w:r>
      <w:r>
        <w:rPr>
          <w:rFonts w:ascii="Palatino" w:eastAsiaTheme="minorEastAsia" w:hAnsi="Palatino" w:hint="eastAsia"/>
          <w:bCs/>
        </w:rPr>
        <w:t>）</w:t>
      </w:r>
      <w:r w:rsidR="00BE7D9A" w:rsidRPr="0073152A">
        <w:rPr>
          <w:rFonts w:ascii="Palatino" w:eastAsiaTheme="minorEastAsia" w:hAnsi="Palatino" w:hint="eastAsia"/>
          <w:bCs/>
        </w:rPr>
        <w:t>Oracle</w:t>
      </w:r>
      <w:r w:rsidR="00BE7D9A" w:rsidRPr="0073152A">
        <w:rPr>
          <w:rFonts w:ascii="Palatino" w:eastAsiaTheme="minorEastAsia" w:hAnsi="Palatino" w:hint="eastAsia"/>
          <w:bCs/>
        </w:rPr>
        <w:t>数据库——存储各种数据相关的文件</w:t>
      </w:r>
    </w:p>
    <w:p w14:paraId="3CFB9E2E" w14:textId="1A74CC48" w:rsidR="00BE7D9A" w:rsidRPr="00BE7D9A" w:rsidRDefault="0073152A" w:rsidP="00BE7D9A">
      <w:pPr>
        <w:ind w:firstLine="360"/>
        <w:jc w:val="left"/>
        <w:rPr>
          <w:rFonts w:ascii="Palatino" w:eastAsiaTheme="minorEastAsia" w:hAnsi="Palatino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3</w:t>
      </w:r>
      <w:r>
        <w:rPr>
          <w:rFonts w:ascii="Palatino" w:eastAsiaTheme="minorEastAsia" w:hAnsi="Palatino" w:hint="eastAsia"/>
          <w:bCs/>
        </w:rPr>
        <w:t>）</w:t>
      </w:r>
      <w:r w:rsidR="00BE7D9A" w:rsidRPr="00BE7D9A">
        <w:rPr>
          <w:rFonts w:ascii="Palatino" w:eastAsiaTheme="minorEastAsia" w:hAnsi="Palatino" w:hint="eastAsia"/>
          <w:bCs/>
        </w:rPr>
        <w:t>Oracle</w:t>
      </w:r>
      <w:r w:rsidR="00BE7D9A" w:rsidRPr="00BE7D9A">
        <w:rPr>
          <w:rFonts w:ascii="Palatino" w:eastAsiaTheme="minorEastAsia" w:hAnsi="Palatino" w:hint="eastAsia"/>
          <w:bCs/>
        </w:rPr>
        <w:t>数据库：分为两类结构：物理结构和逻辑结构</w:t>
      </w:r>
    </w:p>
    <w:p w14:paraId="1BF021B5" w14:textId="53EF0707" w:rsidR="00BE7D9A" w:rsidRPr="0073152A" w:rsidRDefault="0073152A" w:rsidP="0073152A">
      <w:pPr>
        <w:ind w:left="36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4</w:t>
      </w:r>
      <w:r>
        <w:rPr>
          <w:rFonts w:ascii="Palatino" w:eastAsiaTheme="minorEastAsia" w:hAnsi="Palatino" w:hint="eastAsia"/>
          <w:bCs/>
        </w:rPr>
        <w:t>）</w:t>
      </w:r>
      <w:r w:rsidR="00BE7D9A" w:rsidRPr="0073152A">
        <w:rPr>
          <w:rFonts w:ascii="Palatino" w:eastAsiaTheme="minorEastAsia" w:hAnsi="Palatino" w:hint="eastAsia"/>
          <w:bCs/>
        </w:rPr>
        <w:t>物理结构：数据文件、控制文件、日志文件，是实际存在的文件结构</w:t>
      </w:r>
    </w:p>
    <w:p w14:paraId="6649CBCF" w14:textId="251F2BBF" w:rsidR="00BE7D9A" w:rsidRPr="0073152A" w:rsidRDefault="0073152A" w:rsidP="0073152A">
      <w:pPr>
        <w:ind w:left="78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/>
          <w:bCs/>
        </w:rPr>
        <w:t xml:space="preserve">a. </w:t>
      </w:r>
      <w:r w:rsidR="00BE7D9A" w:rsidRPr="0073152A">
        <w:rPr>
          <w:rFonts w:ascii="Palatino" w:eastAsiaTheme="minorEastAsia" w:hAnsi="Palatino" w:hint="eastAsia"/>
          <w:bCs/>
        </w:rPr>
        <w:t>数据文件：具体的业务数据的操作和存储等</w:t>
      </w:r>
    </w:p>
    <w:p w14:paraId="381CA0BD" w14:textId="1D747FCE" w:rsidR="00BE7D9A" w:rsidRPr="0073152A" w:rsidRDefault="0073152A" w:rsidP="0073152A">
      <w:pPr>
        <w:ind w:left="78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b</w:t>
      </w:r>
      <w:r>
        <w:rPr>
          <w:rFonts w:ascii="Palatino" w:eastAsiaTheme="minorEastAsia" w:hAnsi="Palatino"/>
          <w:bCs/>
        </w:rPr>
        <w:t xml:space="preserve">. </w:t>
      </w:r>
      <w:r w:rsidR="00BE7D9A" w:rsidRPr="0073152A">
        <w:rPr>
          <w:rFonts w:ascii="Palatino" w:eastAsiaTheme="minorEastAsia" w:hAnsi="Palatino" w:hint="eastAsia"/>
          <w:bCs/>
        </w:rPr>
        <w:t>控制文件：控制着数据文件和日志文件的存储，更新，备份等</w:t>
      </w:r>
    </w:p>
    <w:p w14:paraId="3D4F32A6" w14:textId="0E3E8451" w:rsidR="00BE7D9A" w:rsidRPr="0073152A" w:rsidRDefault="0073152A" w:rsidP="0073152A">
      <w:pPr>
        <w:ind w:left="78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/>
          <w:bCs/>
        </w:rPr>
        <w:t xml:space="preserve">c. </w:t>
      </w:r>
      <w:r w:rsidR="00BE7D9A" w:rsidRPr="0073152A">
        <w:rPr>
          <w:rFonts w:ascii="Palatino" w:eastAsiaTheme="minorEastAsia" w:hAnsi="Palatino" w:hint="eastAsia"/>
          <w:bCs/>
        </w:rPr>
        <w:t>日志文件：对数据文件的增删改查做一些日志记录，备份等等</w:t>
      </w:r>
    </w:p>
    <w:p w14:paraId="2256E8CB" w14:textId="71F8C4AB" w:rsidR="00BE7D9A" w:rsidRPr="00DC3586" w:rsidRDefault="00DC3586" w:rsidP="00DC3586">
      <w:pPr>
        <w:ind w:firstLine="42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5</w:t>
      </w:r>
      <w:r>
        <w:rPr>
          <w:rFonts w:ascii="Palatino" w:eastAsiaTheme="minorEastAsia" w:hAnsi="Palatino" w:hint="eastAsia"/>
          <w:bCs/>
        </w:rPr>
        <w:t>）</w:t>
      </w:r>
      <w:r w:rsidR="00BE7D9A" w:rsidRPr="00DC3586">
        <w:rPr>
          <w:rFonts w:ascii="Palatino" w:eastAsiaTheme="minorEastAsia" w:hAnsi="Palatino" w:hint="eastAsia"/>
          <w:bCs/>
        </w:rPr>
        <w:t>逻辑结构：为了方便管理和使用</w:t>
      </w:r>
      <w:r w:rsidR="00BE7D9A" w:rsidRPr="00DC3586">
        <w:rPr>
          <w:rFonts w:ascii="Palatino" w:eastAsiaTheme="minorEastAsia" w:hAnsi="Palatino" w:hint="eastAsia"/>
          <w:bCs/>
        </w:rPr>
        <w:t>Oracle</w:t>
      </w:r>
      <w:r w:rsidR="00BE7D9A" w:rsidRPr="00DC3586">
        <w:rPr>
          <w:rFonts w:ascii="Palatino" w:eastAsiaTheme="minorEastAsia" w:hAnsi="Palatino" w:hint="eastAsia"/>
          <w:bCs/>
        </w:rPr>
        <w:t>数据库资源，人为制定的一些逻辑名词</w:t>
      </w:r>
    </w:p>
    <w:p w14:paraId="1825A426" w14:textId="164EF982" w:rsidR="00BE7D9A" w:rsidRPr="00DC3586" w:rsidRDefault="00DC3586" w:rsidP="00DC3586">
      <w:pPr>
        <w:ind w:firstLineChars="400" w:firstLine="84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a</w:t>
      </w:r>
      <w:r>
        <w:rPr>
          <w:rFonts w:ascii="Palatino" w:eastAsiaTheme="minorEastAsia" w:hAnsi="Palatino"/>
          <w:bCs/>
        </w:rPr>
        <w:t xml:space="preserve">. </w:t>
      </w:r>
      <w:r w:rsidR="00BE7D9A" w:rsidRPr="00DC3586">
        <w:rPr>
          <w:rFonts w:ascii="Palatino" w:eastAsiaTheme="minorEastAsia" w:hAnsi="Palatino" w:hint="eastAsia"/>
          <w:bCs/>
        </w:rPr>
        <w:t>表空间——段——区——块，范围越来越小</w:t>
      </w:r>
    </w:p>
    <w:p w14:paraId="49267CA7" w14:textId="5C6194CE" w:rsidR="00BE7D9A" w:rsidRPr="00DC3586" w:rsidRDefault="00DC3586" w:rsidP="00DC3586">
      <w:pPr>
        <w:ind w:left="360" w:firstLineChars="200" w:firstLine="420"/>
        <w:jc w:val="left"/>
        <w:rPr>
          <w:rFonts w:ascii="Palatino" w:eastAsiaTheme="minorEastAsia" w:hAnsi="Palatino"/>
          <w:bCs/>
        </w:rPr>
      </w:pPr>
      <w:r>
        <w:rPr>
          <w:rFonts w:ascii="Palatino" w:eastAsiaTheme="minorEastAsia" w:hAnsi="Palatino" w:hint="eastAsia"/>
          <w:bCs/>
        </w:rPr>
        <w:t>b</w:t>
      </w:r>
      <w:r>
        <w:rPr>
          <w:rFonts w:ascii="Palatino" w:eastAsiaTheme="minorEastAsia" w:hAnsi="Palatino"/>
          <w:bCs/>
        </w:rPr>
        <w:t xml:space="preserve">. </w:t>
      </w:r>
      <w:r w:rsidR="00BE7D9A" w:rsidRPr="00DC3586">
        <w:rPr>
          <w:rFonts w:ascii="Palatino" w:eastAsiaTheme="minorEastAsia" w:hAnsi="Palatino" w:hint="eastAsia"/>
          <w:bCs/>
        </w:rPr>
        <w:t>表空间</w:t>
      </w:r>
      <w:r w:rsidR="00BE7D9A" w:rsidRPr="00DC3586">
        <w:rPr>
          <w:rFonts w:ascii="Palatino" w:eastAsiaTheme="minorEastAsia" w:hAnsi="Palatino" w:hint="eastAsia"/>
          <w:bCs/>
        </w:rPr>
        <w:t>1-</w:t>
      </w:r>
      <w:r w:rsidR="00BE7D9A" w:rsidRPr="00DC3586">
        <w:rPr>
          <w:rFonts w:ascii="Palatino" w:eastAsiaTheme="minorEastAsia" w:hAnsi="Palatino" w:hint="eastAsia"/>
          <w:bCs/>
        </w:rPr>
        <w:t>段</w:t>
      </w:r>
      <w:r w:rsidR="00BE7D9A" w:rsidRPr="00DC3586">
        <w:rPr>
          <w:rFonts w:ascii="Palatino" w:eastAsiaTheme="minorEastAsia" w:hAnsi="Palatino" w:hint="eastAsia"/>
          <w:bCs/>
        </w:rPr>
        <w:t>1-</w:t>
      </w:r>
      <w:r w:rsidR="00BE7D9A" w:rsidRPr="00DC3586">
        <w:rPr>
          <w:rFonts w:ascii="Palatino" w:eastAsiaTheme="minorEastAsia" w:hAnsi="Palatino" w:hint="eastAsia"/>
          <w:bCs/>
        </w:rPr>
        <w:t>区</w:t>
      </w:r>
      <w:r w:rsidR="00BE7D9A" w:rsidRPr="00DC3586">
        <w:rPr>
          <w:rFonts w:ascii="Palatino" w:eastAsiaTheme="minorEastAsia" w:hAnsi="Palatino" w:hint="eastAsia"/>
          <w:bCs/>
        </w:rPr>
        <w:t>1-</w:t>
      </w:r>
      <w:r w:rsidR="00BE7D9A" w:rsidRPr="00DC3586">
        <w:rPr>
          <w:rFonts w:ascii="Palatino" w:eastAsiaTheme="minorEastAsia" w:hAnsi="Palatino" w:hint="eastAsia"/>
          <w:bCs/>
        </w:rPr>
        <w:t>块</w:t>
      </w:r>
      <w:r w:rsidR="00BE7D9A" w:rsidRPr="00DC3586">
        <w:rPr>
          <w:rFonts w:ascii="Palatino" w:eastAsiaTheme="minorEastAsia" w:hAnsi="Palatino" w:hint="eastAsia"/>
          <w:bCs/>
        </w:rPr>
        <w:t>2---</w:t>
      </w:r>
      <w:r w:rsidR="00BE7D9A" w:rsidRPr="00DC3586">
        <w:rPr>
          <w:rFonts w:ascii="Palatino" w:eastAsiaTheme="minorEastAsia" w:hAnsi="Palatino" w:hint="eastAsia"/>
          <w:bCs/>
        </w:rPr>
        <w:t>找到对应的表：</w:t>
      </w:r>
      <w:r w:rsidR="00BE7D9A" w:rsidRPr="00DC3586">
        <w:rPr>
          <w:rFonts w:ascii="Palatino" w:eastAsiaTheme="minorEastAsia" w:hAnsi="Palatino" w:hint="eastAsia"/>
          <w:bCs/>
        </w:rPr>
        <w:t>student</w:t>
      </w:r>
      <w:r w:rsidR="00BE7D9A" w:rsidRPr="00DC3586">
        <w:rPr>
          <w:rFonts w:ascii="Palatino" w:eastAsiaTheme="minorEastAsia" w:hAnsi="Palatino" w:hint="eastAsia"/>
          <w:bCs/>
        </w:rPr>
        <w:t>表</w:t>
      </w:r>
    </w:p>
    <w:p w14:paraId="151AF5A5" w14:textId="793AF19A" w:rsidR="00FD6011" w:rsidRPr="00DB729A" w:rsidRDefault="007B45D5" w:rsidP="00DB729A">
      <w:pPr>
        <w:ind w:firstLine="360"/>
        <w:jc w:val="left"/>
        <w:rPr>
          <w:rFonts w:ascii="Palatino" w:eastAsiaTheme="minorEastAsia" w:hAnsi="Palatino" w:hint="eastAsia"/>
          <w:bCs/>
        </w:rPr>
      </w:pPr>
      <w:r>
        <w:rPr>
          <w:rFonts w:ascii="Palatino" w:eastAsiaTheme="minorEastAsia" w:hAnsi="Palatino" w:hint="eastAsia"/>
          <w:bCs/>
        </w:rPr>
        <w:t>（</w:t>
      </w:r>
      <w:r>
        <w:rPr>
          <w:rFonts w:ascii="Palatino" w:eastAsiaTheme="minorEastAsia" w:hAnsi="Palatino" w:hint="eastAsia"/>
          <w:bCs/>
        </w:rPr>
        <w:t>6</w:t>
      </w:r>
      <w:r>
        <w:rPr>
          <w:rFonts w:ascii="Palatino" w:eastAsiaTheme="minorEastAsia" w:hAnsi="Palatino" w:hint="eastAsia"/>
          <w:bCs/>
        </w:rPr>
        <w:t>）</w:t>
      </w:r>
      <w:r w:rsidR="00BE7D9A" w:rsidRPr="007B45D5">
        <w:rPr>
          <w:rFonts w:ascii="Palatino" w:eastAsiaTheme="minorEastAsia" w:hAnsi="Palatino" w:hint="eastAsia"/>
          <w:bCs/>
        </w:rPr>
        <w:t>模式：数据库用户以及用户所拥有的全部数据库资源称为一个模式。有了模式的概念，可以通过：用户</w:t>
      </w:r>
      <w:r w:rsidR="00BE7D9A" w:rsidRPr="007B45D5">
        <w:rPr>
          <w:rFonts w:ascii="Palatino" w:eastAsiaTheme="minorEastAsia" w:hAnsi="Palatino" w:hint="eastAsia"/>
          <w:bCs/>
        </w:rPr>
        <w:t>.</w:t>
      </w:r>
      <w:r w:rsidR="00BE7D9A" w:rsidRPr="007B45D5">
        <w:rPr>
          <w:rFonts w:ascii="Palatino" w:eastAsiaTheme="minorEastAsia" w:hAnsi="Palatino" w:hint="eastAsia"/>
          <w:bCs/>
        </w:rPr>
        <w:t>表名，直接访问具体的表</w:t>
      </w:r>
    </w:p>
    <w:p w14:paraId="464E7CCE" w14:textId="01BE36B2" w:rsidR="00125E3C" w:rsidRDefault="00977916" w:rsidP="00125E3C">
      <w:pPr>
        <w:pStyle w:val="Heading2"/>
        <w:rPr>
          <w:rFonts w:ascii="Palatino" w:hAnsi="Palatino"/>
        </w:rPr>
      </w:pPr>
      <w:r>
        <w:rPr>
          <w:rFonts w:ascii="Palatino" w:hAnsi="Palatino" w:hint="eastAsia"/>
        </w:rPr>
        <w:t>数据类型</w:t>
      </w:r>
    </w:p>
    <w:p w14:paraId="79450927" w14:textId="002B54DD" w:rsidR="006D212B" w:rsidRPr="006D212B" w:rsidRDefault="006D212B" w:rsidP="006D212B">
      <w:pPr>
        <w:rPr>
          <w:rFonts w:ascii="Palatino" w:hAnsi="Palatino"/>
        </w:rPr>
      </w:pPr>
      <w:r w:rsidRPr="006D212B">
        <w:rPr>
          <w:rFonts w:ascii="Palatino" w:hAnsi="Palatino"/>
        </w:rPr>
        <w:t>（</w:t>
      </w:r>
      <w:r w:rsidRPr="006D212B">
        <w:rPr>
          <w:rFonts w:ascii="Palatino" w:hAnsi="Palatino"/>
        </w:rPr>
        <w:t>1</w:t>
      </w:r>
      <w:r w:rsidRPr="006D212B">
        <w:rPr>
          <w:rFonts w:ascii="Palatino" w:hAnsi="Palatino"/>
        </w:rPr>
        <w:t>）字符类型：</w:t>
      </w:r>
    </w:p>
    <w:p w14:paraId="722041AE" w14:textId="77777777" w:rsidR="006D212B" w:rsidRPr="006D212B" w:rsidRDefault="006D212B" w:rsidP="006D212B">
      <w:pPr>
        <w:pStyle w:val="md-end-block"/>
        <w:ind w:firstLine="400"/>
        <w:rPr>
          <w:rFonts w:ascii="Palatino" w:hAnsi="Palatino"/>
          <w:sz w:val="21"/>
          <w:szCs w:val="21"/>
        </w:rPr>
      </w:pPr>
      <w:r w:rsidRPr="006D212B">
        <w:rPr>
          <w:rFonts w:hAnsi="Symbol"/>
          <w:sz w:val="21"/>
          <w:szCs w:val="21"/>
        </w:rPr>
        <w:t></w:t>
      </w:r>
      <w:r w:rsidRPr="006D212B">
        <w:t xml:space="preserve">  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char(n)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：固定长度的字符串</w:t>
      </w:r>
      <w:r w:rsidRPr="006D212B">
        <w:rPr>
          <w:rStyle w:val="md-plain"/>
          <w:rFonts w:ascii="Palatino" w:hAnsi="Palatino"/>
          <w:sz w:val="21"/>
          <w:szCs w:val="21"/>
        </w:rPr>
        <w:t>,n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表示字符串长度</w:t>
      </w:r>
    </w:p>
    <w:p w14:paraId="5A84A1E0" w14:textId="77777777" w:rsidR="006D212B" w:rsidRPr="006D212B" w:rsidRDefault="006D212B" w:rsidP="006D212B">
      <w:pPr>
        <w:pStyle w:val="md-end-block"/>
        <w:ind w:firstLine="400"/>
        <w:rPr>
          <w:rFonts w:ascii="Palatino" w:hAnsi="Palatino"/>
          <w:sz w:val="21"/>
          <w:szCs w:val="21"/>
        </w:rPr>
      </w:pPr>
      <w:r w:rsidRPr="006D212B">
        <w:rPr>
          <w:rFonts w:hAnsi="Symbol"/>
          <w:sz w:val="21"/>
          <w:szCs w:val="21"/>
        </w:rPr>
        <w:t></w:t>
      </w:r>
      <w:r w:rsidRPr="006D212B">
        <w:rPr>
          <w:sz w:val="21"/>
          <w:szCs w:val="21"/>
        </w:rPr>
        <w:t xml:space="preserve">  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varchar2(n)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：可变长度的字符串，</w:t>
      </w:r>
      <w:r w:rsidRPr="006D212B">
        <w:rPr>
          <w:rStyle w:val="md-plain"/>
          <w:rFonts w:ascii="Palatino" w:hAnsi="Palatino"/>
          <w:sz w:val="21"/>
          <w:szCs w:val="21"/>
        </w:rPr>
        <w:t>n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表示字符串长度</w:t>
      </w:r>
    </w:p>
    <w:p w14:paraId="1F8A3685" w14:textId="43AA7644" w:rsidR="006D212B" w:rsidRDefault="006D212B" w:rsidP="00EA461D">
      <w:pPr>
        <w:rPr>
          <w:rFonts w:ascii="Palatino" w:hAnsi="Palatino"/>
        </w:rPr>
      </w:pPr>
      <w:r>
        <w:rPr>
          <w:rFonts w:ascii="Palatino" w:hAnsi="Palatino" w:hint="eastAsia"/>
        </w:rPr>
        <w:t>（</w:t>
      </w:r>
      <w:r>
        <w:rPr>
          <w:rFonts w:ascii="Palatino" w:hAnsi="Palatino" w:hint="eastAsia"/>
        </w:rPr>
        <w:t>2</w:t>
      </w:r>
      <w:r>
        <w:rPr>
          <w:rFonts w:ascii="Palatino" w:hAnsi="Palatino" w:hint="eastAsia"/>
        </w:rPr>
        <w:t>）数值类型</w:t>
      </w:r>
    </w:p>
    <w:p w14:paraId="36385A51" w14:textId="77777777" w:rsidR="006D212B" w:rsidRPr="006D212B" w:rsidRDefault="006D212B" w:rsidP="006D212B">
      <w:pPr>
        <w:pStyle w:val="md-end-block"/>
        <w:ind w:firstLine="400"/>
        <w:rPr>
          <w:rFonts w:ascii="Palatino" w:hAnsi="Palatino"/>
          <w:sz w:val="21"/>
          <w:szCs w:val="21"/>
        </w:rPr>
      </w:pPr>
      <w:r w:rsidRPr="006D212B">
        <w:rPr>
          <w:rFonts w:hAnsi="Symbol"/>
          <w:sz w:val="21"/>
          <w:szCs w:val="21"/>
        </w:rPr>
        <w:t></w:t>
      </w:r>
      <w:r w:rsidRPr="006D212B">
        <w:rPr>
          <w:sz w:val="21"/>
          <w:szCs w:val="21"/>
        </w:rPr>
        <w:t xml:space="preserve"> </w:t>
      </w:r>
      <w:r w:rsidRPr="006D212B">
        <w:rPr>
          <w:rFonts w:ascii="Palatino" w:hAnsi="Palatino"/>
          <w:sz w:val="21"/>
          <w:szCs w:val="21"/>
        </w:rPr>
        <w:t xml:space="preserve"> 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number(n)</w:t>
      </w:r>
      <w:r w:rsidRPr="006D212B">
        <w:rPr>
          <w:rStyle w:val="md-plain"/>
          <w:rFonts w:ascii="Palatino" w:hAnsi="Palatino"/>
          <w:sz w:val="21"/>
          <w:szCs w:val="21"/>
        </w:rPr>
        <w:t>: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表示</w:t>
      </w:r>
      <w:r w:rsidRPr="006D212B">
        <w:rPr>
          <w:rStyle w:val="md-plain"/>
          <w:rFonts w:ascii="Palatino" w:hAnsi="Palatino"/>
          <w:sz w:val="21"/>
          <w:szCs w:val="21"/>
        </w:rPr>
        <w:t>n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位整数，最大</w:t>
      </w:r>
      <w:r w:rsidRPr="006D212B">
        <w:rPr>
          <w:rStyle w:val="md-plain"/>
          <w:rFonts w:ascii="Palatino" w:hAnsi="Palatino"/>
          <w:sz w:val="21"/>
          <w:szCs w:val="21"/>
        </w:rPr>
        <w:t>38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位</w:t>
      </w:r>
    </w:p>
    <w:p w14:paraId="2AEDA932" w14:textId="77777777" w:rsidR="006D212B" w:rsidRPr="006D212B" w:rsidRDefault="006D212B" w:rsidP="006D212B">
      <w:pPr>
        <w:pStyle w:val="md-end-block"/>
        <w:ind w:firstLine="400"/>
        <w:rPr>
          <w:rFonts w:ascii="Palatino" w:hAnsi="Palatino"/>
          <w:sz w:val="21"/>
          <w:szCs w:val="21"/>
        </w:rPr>
      </w:pPr>
      <w:r w:rsidRPr="006D212B">
        <w:rPr>
          <w:rFonts w:hAnsi="Symbol"/>
          <w:sz w:val="21"/>
          <w:szCs w:val="21"/>
        </w:rPr>
        <w:t></w:t>
      </w:r>
      <w:r w:rsidRPr="006D212B">
        <w:rPr>
          <w:sz w:val="21"/>
          <w:szCs w:val="21"/>
        </w:rPr>
        <w:t xml:space="preserve">  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number(a,b)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：表示存小数，</w:t>
      </w:r>
      <w:r w:rsidRPr="006D212B">
        <w:rPr>
          <w:rStyle w:val="md-plain"/>
          <w:rFonts w:ascii="Palatino" w:hAnsi="Palatino"/>
          <w:sz w:val="21"/>
          <w:szCs w:val="21"/>
        </w:rPr>
        <w:t>a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为数据长度，</w:t>
      </w:r>
      <w:r w:rsidRPr="006D212B">
        <w:rPr>
          <w:rStyle w:val="md-plain"/>
          <w:rFonts w:ascii="Palatino" w:hAnsi="Palatino"/>
          <w:sz w:val="21"/>
          <w:szCs w:val="21"/>
        </w:rPr>
        <w:t>b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为小数位数，举例：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number(5,2)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，其中数据一共是</w:t>
      </w:r>
      <w:r w:rsidRPr="006D212B">
        <w:rPr>
          <w:rStyle w:val="md-plain"/>
          <w:rFonts w:ascii="Palatino" w:hAnsi="Palatino"/>
          <w:sz w:val="21"/>
          <w:szCs w:val="21"/>
        </w:rPr>
        <w:t>5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位，</w:t>
      </w:r>
      <w:r w:rsidRPr="006D212B">
        <w:rPr>
          <w:rStyle w:val="md-plain"/>
          <w:rFonts w:ascii="Palatino" w:hAnsi="Palatino"/>
          <w:sz w:val="21"/>
          <w:szCs w:val="21"/>
        </w:rPr>
        <w:t>2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位是小数</w:t>
      </w:r>
      <w:r w:rsidRPr="006D212B">
        <w:rPr>
          <w:rStyle w:val="md-plain"/>
          <w:rFonts w:ascii="Palatino" w:hAnsi="Palatino"/>
          <w:sz w:val="21"/>
          <w:szCs w:val="21"/>
        </w:rPr>
        <w:t xml:space="preserve"> </w:t>
      </w:r>
    </w:p>
    <w:p w14:paraId="7A80BFD9" w14:textId="77777777" w:rsidR="006D212B" w:rsidRPr="006D212B" w:rsidRDefault="006D212B" w:rsidP="006D212B">
      <w:pPr>
        <w:pStyle w:val="md-end-block"/>
        <w:ind w:firstLine="400"/>
        <w:rPr>
          <w:rFonts w:ascii="Palatino" w:hAnsi="Palatino"/>
          <w:sz w:val="21"/>
          <w:szCs w:val="21"/>
        </w:rPr>
      </w:pPr>
      <w:r w:rsidRPr="006D212B">
        <w:rPr>
          <w:rFonts w:hAnsi="Symbol"/>
          <w:sz w:val="21"/>
          <w:szCs w:val="21"/>
        </w:rPr>
        <w:t></w:t>
      </w:r>
      <w:r w:rsidRPr="006D212B">
        <w:rPr>
          <w:sz w:val="21"/>
          <w:szCs w:val="21"/>
        </w:rPr>
        <w:t xml:space="preserve">  </w:t>
      </w:r>
      <w:r w:rsidRPr="006D212B">
        <w:rPr>
          <w:rStyle w:val="md-plain"/>
          <w:rFonts w:ascii="Palatino" w:hAnsi="Palatino"/>
          <w:sz w:val="21"/>
          <w:szCs w:val="21"/>
        </w:rPr>
        <w:t>Oracle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可以兼容其他数据库的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int</w:t>
      </w:r>
      <w:r w:rsidRPr="006D212B">
        <w:rPr>
          <w:rStyle w:val="HTMLCode"/>
          <w:rFonts w:ascii="Palatino" w:eastAsia="SimSun" w:hAnsi="Palatino" w:cs="SimSun"/>
          <w:sz w:val="21"/>
          <w:szCs w:val="21"/>
          <w:bdr w:val="single" w:sz="6" w:space="0" w:color="E7EAED" w:frame="1"/>
          <w:shd w:val="clear" w:color="auto" w:fill="F3F4F4"/>
        </w:rPr>
        <w:t>类型（相当于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number(22)</w:t>
      </w:r>
      <w:r w:rsidRPr="006D212B">
        <w:rPr>
          <w:rStyle w:val="HTMLCode"/>
          <w:rFonts w:ascii="Palatino" w:eastAsia="SimSun" w:hAnsi="Palatino" w:cs="SimSun"/>
          <w:sz w:val="21"/>
          <w:szCs w:val="21"/>
          <w:bdr w:val="single" w:sz="6" w:space="0" w:color="E7EAED" w:frame="1"/>
          <w:shd w:val="clear" w:color="auto" w:fill="F3F4F4"/>
        </w:rPr>
        <w:t>）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，</w:t>
      </w:r>
      <w:r w:rsidRPr="006D212B">
        <w:rPr>
          <w:rStyle w:val="HTMLCode"/>
          <w:rFonts w:ascii="Palatino" w:hAnsi="Palatino"/>
          <w:sz w:val="21"/>
          <w:szCs w:val="21"/>
          <w:bdr w:val="single" w:sz="6" w:space="0" w:color="E7EAED" w:frame="1"/>
          <w:shd w:val="clear" w:color="auto" w:fill="F3F4F4"/>
        </w:rPr>
        <w:t>varchar</w:t>
      </w:r>
      <w:r w:rsidRPr="006D212B">
        <w:rPr>
          <w:rStyle w:val="md-plain"/>
          <w:rFonts w:ascii="Palatino" w:eastAsia="SimSun" w:hAnsi="Palatino" w:cs="SimSun"/>
          <w:sz w:val="21"/>
          <w:szCs w:val="21"/>
        </w:rPr>
        <w:t>类型</w:t>
      </w:r>
    </w:p>
    <w:p w14:paraId="7D87E877" w14:textId="6F341568" w:rsidR="006D212B" w:rsidRDefault="006D212B" w:rsidP="00EA461D">
      <w:pPr>
        <w:rPr>
          <w:rFonts w:ascii="Palatino" w:hAnsi="Palatino"/>
        </w:rPr>
      </w:pPr>
      <w:r>
        <w:rPr>
          <w:rFonts w:ascii="Palatino" w:hAnsi="Palatino" w:hint="eastAsia"/>
        </w:rPr>
        <w:lastRenderedPageBreak/>
        <w:t>（</w:t>
      </w:r>
      <w:r>
        <w:rPr>
          <w:rFonts w:ascii="Palatino" w:hAnsi="Palatino" w:hint="eastAsia"/>
        </w:rPr>
        <w:t>3</w:t>
      </w:r>
      <w:r>
        <w:rPr>
          <w:rFonts w:ascii="Palatino" w:hAnsi="Palatino" w:hint="eastAsia"/>
        </w:rPr>
        <w:t>）日期时间类型</w:t>
      </w:r>
    </w:p>
    <w:p w14:paraId="159D890B" w14:textId="77777777" w:rsidR="006D212B" w:rsidRPr="006D212B" w:rsidRDefault="006D212B" w:rsidP="00FF4B68">
      <w:pPr>
        <w:pStyle w:val="md-end-block"/>
        <w:numPr>
          <w:ilvl w:val="0"/>
          <w:numId w:val="4"/>
        </w:numPr>
        <w:shd w:val="clear" w:color="auto" w:fill="FFFFFF"/>
        <w:ind w:left="0" w:firstLine="440"/>
        <w:rPr>
          <w:rFonts w:ascii="Palatino" w:hAnsi="Palatino"/>
          <w:color w:val="333333"/>
          <w:sz w:val="21"/>
          <w:szCs w:val="21"/>
        </w:rPr>
      </w:pPr>
      <w:r w:rsidRPr="006D212B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>date</w:t>
      </w:r>
    </w:p>
    <w:p w14:paraId="7ACCC508" w14:textId="36792491" w:rsidR="006D212B" w:rsidRPr="006D212B" w:rsidRDefault="006D212B" w:rsidP="00FF4B68">
      <w:pPr>
        <w:pStyle w:val="md-end-block"/>
        <w:numPr>
          <w:ilvl w:val="0"/>
          <w:numId w:val="4"/>
        </w:numPr>
        <w:shd w:val="clear" w:color="auto" w:fill="FFFFFF"/>
        <w:ind w:left="0" w:firstLine="440"/>
        <w:rPr>
          <w:rFonts w:ascii="Palatino" w:hAnsi="Palatino" w:hint="eastAsia"/>
          <w:color w:val="333333"/>
          <w:sz w:val="21"/>
          <w:szCs w:val="21"/>
        </w:rPr>
      </w:pPr>
      <w:r w:rsidRPr="006D212B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>timestamp</w:t>
      </w:r>
    </w:p>
    <w:p w14:paraId="26D4573C" w14:textId="539B394E" w:rsidR="006D212B" w:rsidRPr="006D212B" w:rsidRDefault="006D212B" w:rsidP="006D212B">
      <w:pPr>
        <w:pStyle w:val="Heading2"/>
        <w:rPr>
          <w:rFonts w:ascii="Palatino" w:hAnsi="Palatino" w:hint="eastAsia"/>
        </w:rPr>
      </w:pPr>
      <w:r>
        <w:rPr>
          <w:rFonts w:ascii="Palatino" w:hAnsi="Palatino" w:hint="eastAsia"/>
        </w:rPr>
        <w:t>SQL</w:t>
      </w:r>
      <w:r>
        <w:rPr>
          <w:rFonts w:ascii="Palatino" w:hAnsi="Palatino" w:hint="eastAsia"/>
        </w:rPr>
        <w:t>语句</w:t>
      </w:r>
    </w:p>
    <w:p w14:paraId="592E31AE" w14:textId="49BEFE7E" w:rsidR="006D212B" w:rsidRPr="006D212B" w:rsidRDefault="006D212B" w:rsidP="006D212B">
      <w:pPr>
        <w:rPr>
          <w:rFonts w:ascii="Palatino" w:hAnsi="Palatino"/>
          <w:b/>
          <w:bCs/>
        </w:rPr>
      </w:pPr>
      <w:r>
        <w:rPr>
          <w:rFonts w:ascii="Palatino" w:hAnsi="Palatino" w:hint="eastAsia"/>
        </w:rPr>
        <w:t>（</w:t>
      </w:r>
      <w:r>
        <w:rPr>
          <w:rFonts w:ascii="Palatino" w:hAnsi="Palatino" w:hint="eastAsia"/>
        </w:rPr>
        <w:t>1</w:t>
      </w:r>
      <w:r>
        <w:rPr>
          <w:rFonts w:ascii="Palatino" w:hAnsi="Palatino" w:hint="eastAsia"/>
        </w:rPr>
        <w:t>）</w:t>
      </w:r>
      <w:r w:rsidRPr="006D212B">
        <w:rPr>
          <w:rFonts w:ascii="Palatino" w:hAnsi="Palatino"/>
          <w:b/>
          <w:bCs/>
        </w:rPr>
        <w:t>DDL</w:t>
      </w:r>
      <w:r w:rsidRPr="006D212B">
        <w:rPr>
          <w:rFonts w:ascii="Palatino" w:hAnsi="Palatino"/>
          <w:b/>
          <w:bCs/>
        </w:rPr>
        <w:t>语言</w:t>
      </w:r>
    </w:p>
    <w:p w14:paraId="67113911" w14:textId="77777777" w:rsidR="006D212B" w:rsidRPr="006D212B" w:rsidRDefault="006D212B" w:rsidP="00FF4B68">
      <w:pPr>
        <w:pStyle w:val="md-end-block"/>
        <w:numPr>
          <w:ilvl w:val="0"/>
          <w:numId w:val="5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6D212B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数据定义语言：创建、修改、删除数据库对象</w:t>
      </w:r>
    </w:p>
    <w:p w14:paraId="6B8D9BCA" w14:textId="589284E5" w:rsidR="00A04FFD" w:rsidRPr="006D212B" w:rsidRDefault="006D212B" w:rsidP="00FF4B68">
      <w:pPr>
        <w:pStyle w:val="md-end-block"/>
        <w:numPr>
          <w:ilvl w:val="0"/>
          <w:numId w:val="5"/>
        </w:numPr>
        <w:shd w:val="clear" w:color="auto" w:fill="FFFFFF"/>
        <w:ind w:left="0" w:firstLine="440"/>
        <w:rPr>
          <w:rFonts w:ascii="Helvetica Neue" w:hAnsi="Helvetica Neue" w:hint="eastAsia"/>
          <w:color w:val="333333"/>
          <w:sz w:val="21"/>
          <w:szCs w:val="21"/>
        </w:rPr>
      </w:pPr>
      <w:r w:rsidRPr="006D212B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create/alter/drop/truncate table </w:t>
      </w:r>
      <w:r w:rsidRPr="006D212B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6D212B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……</w:t>
      </w:r>
    </w:p>
    <w:p w14:paraId="7E975158" w14:textId="58E72E36" w:rsidR="006D212B" w:rsidRPr="006D212B" w:rsidRDefault="006D212B" w:rsidP="006D212B">
      <w:pPr>
        <w:rPr>
          <w:rFonts w:ascii="Palatino" w:hAnsi="Palatino"/>
          <w:b/>
          <w:bCs/>
        </w:rPr>
      </w:pPr>
      <w:r>
        <w:rPr>
          <w:rFonts w:ascii="Palatino" w:hAnsi="Palatino" w:hint="eastAsia"/>
        </w:rPr>
        <w:t>（</w:t>
      </w:r>
      <w:r>
        <w:rPr>
          <w:rFonts w:ascii="Palatino" w:hAnsi="Palatino"/>
        </w:rPr>
        <w:t>2</w:t>
      </w:r>
      <w:r>
        <w:rPr>
          <w:rFonts w:ascii="Palatino" w:hAnsi="Palatino" w:hint="eastAsia"/>
        </w:rPr>
        <w:t>）</w:t>
      </w:r>
      <w:r w:rsidRPr="006D212B">
        <w:rPr>
          <w:rFonts w:ascii="Palatino" w:hAnsi="Palatino"/>
          <w:b/>
          <w:bCs/>
        </w:rPr>
        <w:t>D</w:t>
      </w:r>
      <w:r w:rsidR="00483BB6">
        <w:rPr>
          <w:rFonts w:ascii="Palatino" w:hAnsi="Palatino" w:hint="eastAsia"/>
          <w:b/>
          <w:bCs/>
        </w:rPr>
        <w:t xml:space="preserve"> M</w:t>
      </w:r>
      <w:r w:rsidRPr="006D212B">
        <w:rPr>
          <w:rFonts w:ascii="Palatino" w:hAnsi="Palatino"/>
          <w:b/>
          <w:bCs/>
        </w:rPr>
        <w:t>L</w:t>
      </w:r>
      <w:r w:rsidRPr="006D212B">
        <w:rPr>
          <w:rFonts w:ascii="Palatino" w:hAnsi="Palatino"/>
          <w:b/>
          <w:bCs/>
        </w:rPr>
        <w:t>语言</w:t>
      </w:r>
    </w:p>
    <w:p w14:paraId="372ECF8F" w14:textId="77777777" w:rsidR="00483BB6" w:rsidRPr="00483BB6" w:rsidRDefault="00483BB6" w:rsidP="00FF4B68">
      <w:pPr>
        <w:pStyle w:val="md-end-block"/>
        <w:numPr>
          <w:ilvl w:val="0"/>
          <w:numId w:val="6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数据操纵语言：增删改查语句</w:t>
      </w:r>
    </w:p>
    <w:p w14:paraId="28F5F3D1" w14:textId="5EFD21C0" w:rsidR="006D212B" w:rsidRPr="00483BB6" w:rsidRDefault="00483BB6" w:rsidP="00FF4B68">
      <w:pPr>
        <w:pStyle w:val="md-end-block"/>
        <w:numPr>
          <w:ilvl w:val="0"/>
          <w:numId w:val="6"/>
        </w:numPr>
        <w:shd w:val="clear" w:color="auto" w:fill="FFFFFF"/>
        <w:ind w:left="0" w:firstLine="440"/>
        <w:rPr>
          <w:rFonts w:ascii="Palatino" w:hAnsi="Palatino" w:hint="eastAsia"/>
          <w:color w:val="333333"/>
          <w:sz w:val="21"/>
          <w:szCs w:val="21"/>
        </w:rPr>
      </w:pP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insert into/update/delete from/select 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……</w:t>
      </w:r>
    </w:p>
    <w:p w14:paraId="776EA623" w14:textId="706D82A4" w:rsidR="006D212B" w:rsidRPr="006D212B" w:rsidRDefault="006D212B" w:rsidP="006D212B">
      <w:pPr>
        <w:rPr>
          <w:rFonts w:ascii="Palatino" w:hAnsi="Palatino"/>
          <w:b/>
          <w:bCs/>
        </w:rPr>
      </w:pPr>
      <w:r>
        <w:rPr>
          <w:rFonts w:ascii="Palatino" w:hAnsi="Palatino" w:hint="eastAsia"/>
        </w:rPr>
        <w:t>（</w:t>
      </w:r>
      <w:r>
        <w:rPr>
          <w:rFonts w:ascii="Palatino" w:hAnsi="Palatino"/>
        </w:rPr>
        <w:t>3</w:t>
      </w:r>
      <w:r>
        <w:rPr>
          <w:rFonts w:ascii="Palatino" w:hAnsi="Palatino" w:hint="eastAsia"/>
        </w:rPr>
        <w:t>）</w:t>
      </w:r>
      <w:r w:rsidRPr="006D212B">
        <w:rPr>
          <w:rFonts w:ascii="Palatino" w:hAnsi="Palatino"/>
          <w:b/>
          <w:bCs/>
        </w:rPr>
        <w:t>D</w:t>
      </w:r>
      <w:r w:rsidR="00483BB6">
        <w:rPr>
          <w:rFonts w:ascii="Palatino" w:hAnsi="Palatino" w:hint="eastAsia"/>
          <w:b/>
          <w:bCs/>
        </w:rPr>
        <w:t>C</w:t>
      </w:r>
      <w:r w:rsidRPr="006D212B">
        <w:rPr>
          <w:rFonts w:ascii="Palatino" w:hAnsi="Palatino"/>
          <w:b/>
          <w:bCs/>
        </w:rPr>
        <w:t>L</w:t>
      </w:r>
      <w:r w:rsidRPr="006D212B">
        <w:rPr>
          <w:rFonts w:ascii="Palatino" w:hAnsi="Palatino"/>
          <w:b/>
          <w:bCs/>
        </w:rPr>
        <w:t>语言</w:t>
      </w:r>
    </w:p>
    <w:p w14:paraId="5D34BC94" w14:textId="77777777" w:rsidR="00483BB6" w:rsidRPr="00483BB6" w:rsidRDefault="00483BB6" w:rsidP="00FF4B68">
      <w:pPr>
        <w:pStyle w:val="md-list-item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0" w:firstLine="400"/>
        <w:rPr>
          <w:rFonts w:ascii="Palatino" w:hAnsi="Palatino"/>
          <w:color w:val="333333"/>
          <w:sz w:val="21"/>
          <w:szCs w:val="21"/>
        </w:rPr>
      </w:pP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数据控制语言：对数据进行访问控制的语句：授予权限</w:t>
      </w:r>
      <w:r w:rsidRPr="00483BB6">
        <w:rPr>
          <w:rStyle w:val="md-plain"/>
          <w:rFonts w:ascii="Palatino" w:hAnsi="Palatino"/>
          <w:color w:val="333333"/>
          <w:sz w:val="21"/>
          <w:szCs w:val="21"/>
        </w:rPr>
        <w:t>/</w:t>
      </w: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角色及收回权限</w:t>
      </w:r>
      <w:r w:rsidRPr="00483BB6">
        <w:rPr>
          <w:rStyle w:val="md-plain"/>
          <w:rFonts w:ascii="Palatino" w:hAnsi="Palatino"/>
          <w:color w:val="333333"/>
          <w:sz w:val="21"/>
          <w:szCs w:val="21"/>
        </w:rPr>
        <w:t>/</w:t>
      </w: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角色</w:t>
      </w:r>
      <w:r w:rsidRPr="00483BB6">
        <w:rPr>
          <w:rStyle w:val="md-softbreak"/>
          <w:rFonts w:ascii="Palatino" w:hAnsi="Palatino"/>
          <w:color w:val="333333"/>
          <w:sz w:val="21"/>
          <w:szCs w:val="21"/>
        </w:rPr>
        <w:t xml:space="preserve"> 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grant 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权限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>/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角色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to 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用户；</w:t>
      </w:r>
      <w:r w:rsidRPr="00483BB6">
        <w:rPr>
          <w:rStyle w:val="md-softbreak"/>
          <w:rFonts w:ascii="Palatino" w:hAnsi="Palatino"/>
          <w:color w:val="333333"/>
          <w:sz w:val="21"/>
          <w:szCs w:val="21"/>
        </w:rPr>
        <w:t xml:space="preserve"> 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revoke 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权限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>/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角色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from </w:t>
      </w:r>
      <w:r w:rsidRPr="00483BB6">
        <w:rPr>
          <w:rStyle w:val="HTMLCode"/>
          <w:rFonts w:ascii="Palatino" w:eastAsia="SimSun" w:hAnsi="Palatino" w:cs="SimSun"/>
          <w:color w:val="333333"/>
          <w:sz w:val="21"/>
          <w:szCs w:val="21"/>
          <w:bdr w:val="single" w:sz="6" w:space="0" w:color="E7EAED" w:frame="1"/>
          <w:shd w:val="clear" w:color="auto" w:fill="F3F4F4"/>
        </w:rPr>
        <w:t>用户</w:t>
      </w:r>
      <w:r w:rsidRPr="00483BB6">
        <w:rPr>
          <w:rStyle w:val="HTMLCode"/>
          <w:rFonts w:ascii="Palatino" w:hAnsi="Palatino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2963DEFF" w14:textId="6AE8942F" w:rsidR="006D212B" w:rsidRDefault="006D212B" w:rsidP="00AB2495">
      <w:pPr>
        <w:pStyle w:val="a0"/>
        <w:rPr>
          <w:rFonts w:ascii="Palatino" w:hAnsi="Palatino"/>
        </w:rPr>
      </w:pPr>
    </w:p>
    <w:p w14:paraId="7977CFDA" w14:textId="6251BD2B" w:rsidR="006D212B" w:rsidRPr="006D212B" w:rsidRDefault="006D212B" w:rsidP="006D212B">
      <w:pPr>
        <w:rPr>
          <w:rFonts w:ascii="Palatino" w:hAnsi="Palatino"/>
          <w:b/>
          <w:bCs/>
        </w:rPr>
      </w:pPr>
      <w:r>
        <w:rPr>
          <w:rFonts w:ascii="Palatino" w:hAnsi="Palatino" w:hint="eastAsia"/>
        </w:rPr>
        <w:t>（</w:t>
      </w:r>
      <w:r>
        <w:rPr>
          <w:rFonts w:ascii="Palatino" w:hAnsi="Palatino"/>
        </w:rPr>
        <w:t>4</w:t>
      </w:r>
      <w:r>
        <w:rPr>
          <w:rFonts w:ascii="Palatino" w:hAnsi="Palatino" w:hint="eastAsia"/>
        </w:rPr>
        <w:t>）</w:t>
      </w:r>
      <w:r w:rsidR="00483BB6">
        <w:rPr>
          <w:rFonts w:ascii="Palatino" w:hAnsi="Palatino" w:hint="eastAsia"/>
          <w:b/>
          <w:bCs/>
        </w:rPr>
        <w:t>TC</w:t>
      </w:r>
      <w:r w:rsidRPr="006D212B">
        <w:rPr>
          <w:rFonts w:ascii="Palatino" w:hAnsi="Palatino"/>
          <w:b/>
          <w:bCs/>
        </w:rPr>
        <w:t>L</w:t>
      </w:r>
      <w:r w:rsidRPr="006D212B">
        <w:rPr>
          <w:rFonts w:ascii="Palatino" w:hAnsi="Palatino"/>
          <w:b/>
          <w:bCs/>
        </w:rPr>
        <w:t>语言</w:t>
      </w:r>
    </w:p>
    <w:p w14:paraId="7512B9FD" w14:textId="77777777" w:rsidR="00483BB6" w:rsidRPr="00483BB6" w:rsidRDefault="00483BB6" w:rsidP="00FF4B68">
      <w:pPr>
        <w:pStyle w:val="md-end-block"/>
        <w:numPr>
          <w:ilvl w:val="0"/>
          <w:numId w:val="8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事务：把一系列的增删改查操作作为一个整体去处理，这个整体就称为一个事务</w:t>
      </w:r>
    </w:p>
    <w:p w14:paraId="6A762062" w14:textId="77777777" w:rsidR="00483BB6" w:rsidRPr="00483BB6" w:rsidRDefault="00483BB6" w:rsidP="00FF4B68">
      <w:pPr>
        <w:pStyle w:val="md-end-block"/>
        <w:numPr>
          <w:ilvl w:val="0"/>
          <w:numId w:val="8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事务控制语言：对事务进行管理和控制的语句</w:t>
      </w:r>
    </w:p>
    <w:p w14:paraId="7789B87F" w14:textId="77B415B4" w:rsidR="006D212B" w:rsidRPr="00714360" w:rsidRDefault="00483BB6" w:rsidP="00FF4B68">
      <w:pPr>
        <w:pStyle w:val="md-end-block"/>
        <w:numPr>
          <w:ilvl w:val="0"/>
          <w:numId w:val="8"/>
        </w:numPr>
        <w:shd w:val="clear" w:color="auto" w:fill="FFFFFF"/>
        <w:ind w:left="0" w:firstLine="400"/>
        <w:rPr>
          <w:rFonts w:ascii="Palatino" w:hAnsi="Palatino" w:hint="eastAsia"/>
          <w:color w:val="333333"/>
          <w:sz w:val="21"/>
          <w:szCs w:val="21"/>
        </w:rPr>
      </w:pP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事务特性：原子性、一致性、隔离性、持久性（</w:t>
      </w:r>
      <w:r w:rsidRPr="00483BB6">
        <w:rPr>
          <w:rStyle w:val="md-plain"/>
          <w:rFonts w:ascii="Palatino" w:hAnsi="Palatino"/>
          <w:color w:val="333333"/>
          <w:sz w:val="21"/>
          <w:szCs w:val="21"/>
        </w:rPr>
        <w:t>ACID</w:t>
      </w:r>
      <w:r w:rsidRPr="00483BB6">
        <w:rPr>
          <w:rStyle w:val="md-plain"/>
          <w:rFonts w:ascii="Palatino" w:eastAsia="SimSun" w:hAnsi="Palatino" w:cs="SimSun"/>
          <w:color w:val="333333"/>
          <w:sz w:val="21"/>
          <w:szCs w:val="21"/>
        </w:rPr>
        <w:t>属性）</w:t>
      </w:r>
    </w:p>
    <w:p w14:paraId="6FC3909D" w14:textId="5B1CFF5D" w:rsidR="00A25B7F" w:rsidRPr="00A25B7F" w:rsidRDefault="00714360" w:rsidP="00A25B7F">
      <w:pPr>
        <w:pStyle w:val="Heading2"/>
        <w:rPr>
          <w:rFonts w:ascii="Palatino" w:hAnsi="Palatino" w:hint="eastAsia"/>
        </w:rPr>
      </w:pPr>
      <w:r>
        <w:rPr>
          <w:rFonts w:ascii="Palatino" w:hAnsi="Palatino" w:hint="eastAsia"/>
        </w:rPr>
        <w:t>约束与查询</w:t>
      </w:r>
    </w:p>
    <w:p w14:paraId="464A9983" w14:textId="77777777" w:rsidR="00A25B7F" w:rsidRPr="00A25B7F" w:rsidRDefault="00A25B7F" w:rsidP="00A25B7F">
      <w:pPr>
        <w:pStyle w:val="md-end-block"/>
        <w:shd w:val="clear" w:color="auto" w:fill="FFFFFF"/>
        <w:spacing w:before="192" w:beforeAutospacing="0" w:after="192" w:afterAutospacing="0"/>
        <w:ind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hAnsi="Palatino"/>
          <w:color w:val="333333"/>
          <w:sz w:val="21"/>
          <w:szCs w:val="21"/>
        </w:rPr>
        <w:t>Oracle</w:t>
      </w: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五大约束</w:t>
      </w:r>
    </w:p>
    <w:p w14:paraId="36F01453" w14:textId="77777777" w:rsidR="00A25B7F" w:rsidRPr="00A25B7F" w:rsidRDefault="00A25B7F" w:rsidP="00FF4B68">
      <w:pPr>
        <w:pStyle w:val="md-end-block"/>
        <w:numPr>
          <w:ilvl w:val="0"/>
          <w:numId w:val="9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主键约束：唯一且非空</w:t>
      </w:r>
    </w:p>
    <w:p w14:paraId="334896E9" w14:textId="77777777" w:rsidR="00A25B7F" w:rsidRPr="00A25B7F" w:rsidRDefault="00A25B7F" w:rsidP="00FF4B68">
      <w:pPr>
        <w:pStyle w:val="md-end-block"/>
        <w:numPr>
          <w:ilvl w:val="0"/>
          <w:numId w:val="9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唯一约束：唯一</w:t>
      </w:r>
    </w:p>
    <w:p w14:paraId="02D22B8F" w14:textId="77777777" w:rsidR="00A25B7F" w:rsidRPr="00A25B7F" w:rsidRDefault="00A25B7F" w:rsidP="00FF4B68">
      <w:pPr>
        <w:pStyle w:val="md-end-block"/>
        <w:numPr>
          <w:ilvl w:val="0"/>
          <w:numId w:val="9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非空约束：不能为空</w:t>
      </w:r>
    </w:p>
    <w:p w14:paraId="53DDC84B" w14:textId="77777777" w:rsidR="00A25B7F" w:rsidRPr="00A25B7F" w:rsidRDefault="00A25B7F" w:rsidP="00FF4B68">
      <w:pPr>
        <w:pStyle w:val="md-end-block"/>
        <w:numPr>
          <w:ilvl w:val="0"/>
          <w:numId w:val="9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检查约束：表中插入的数据必须符合检查的条件才能插入</w:t>
      </w:r>
    </w:p>
    <w:p w14:paraId="7E59B9B0" w14:textId="77777777" w:rsidR="00A25B7F" w:rsidRPr="00A25B7F" w:rsidRDefault="00A25B7F" w:rsidP="00FF4B68">
      <w:pPr>
        <w:pStyle w:val="md-end-block"/>
        <w:numPr>
          <w:ilvl w:val="0"/>
          <w:numId w:val="9"/>
        </w:numPr>
        <w:shd w:val="clear" w:color="auto" w:fill="FFFFFF"/>
        <w:ind w:left="0" w:firstLine="400"/>
        <w:rPr>
          <w:rFonts w:ascii="Palatino" w:hAnsi="Palatino"/>
          <w:color w:val="333333"/>
          <w:sz w:val="21"/>
          <w:szCs w:val="21"/>
        </w:rPr>
      </w:pPr>
      <w:r w:rsidRPr="00A25B7F">
        <w:rPr>
          <w:rStyle w:val="md-plain"/>
          <w:rFonts w:ascii="Palatino" w:eastAsia="SimSun" w:hAnsi="Palatino" w:cs="SimSun"/>
          <w:color w:val="333333"/>
          <w:sz w:val="21"/>
          <w:szCs w:val="21"/>
        </w:rPr>
        <w:t>外键约束：一张表的某一列依赖于另一张表当中的数据</w:t>
      </w:r>
    </w:p>
    <w:p w14:paraId="70B4E55B" w14:textId="288CCA02" w:rsidR="00A25B7F" w:rsidRDefault="000A7CDF" w:rsidP="00A25B7F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）添加约束</w:t>
      </w:r>
    </w:p>
    <w:p w14:paraId="1BA11232" w14:textId="77777777" w:rsidR="000A7CDF" w:rsidRPr="00CF58F9" w:rsidRDefault="000A7CDF" w:rsidP="000A7CDF">
      <w:pPr>
        <w:pStyle w:val="md-end-block"/>
        <w:spacing w:before="192" w:beforeAutospacing="0" w:after="192" w:afterAutospacing="0"/>
        <w:rPr>
          <w:sz w:val="21"/>
          <w:szCs w:val="21"/>
        </w:rPr>
      </w:pP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select * from user_constraints;</w:t>
      </w: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：查看用户下面的所有约束</w:t>
      </w:r>
      <w:r w:rsidRPr="00CF58F9">
        <w:rPr>
          <w:rStyle w:val="md-softbreak"/>
          <w:sz w:val="21"/>
          <w:szCs w:val="21"/>
        </w:rPr>
        <w:t xml:space="preserve"> </w:t>
      </w:r>
      <w:r w:rsidRPr="00CF58F9">
        <w:rPr>
          <w:rStyle w:val="md-plain"/>
          <w:sz w:val="21"/>
          <w:szCs w:val="21"/>
        </w:rPr>
        <w:t>--</w:t>
      </w: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默认创建表时候添加的约束，默认名：</w:t>
      </w:r>
      <w:r w:rsidRPr="00CF58F9">
        <w:rPr>
          <w:rStyle w:val="md-plain"/>
          <w:sz w:val="21"/>
          <w:szCs w:val="21"/>
        </w:rPr>
        <w:t>SYS_C</w:t>
      </w: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随机编号，不好辨别到底是什么约束，可以在后期添加约束，同时给约束命名</w:t>
      </w:r>
      <w:r w:rsidRPr="00CF58F9">
        <w:rPr>
          <w:rStyle w:val="md-softbreak"/>
          <w:sz w:val="21"/>
          <w:szCs w:val="21"/>
        </w:rPr>
        <w:t xml:space="preserve"> </w:t>
      </w: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对约束进行命名的规则：</w:t>
      </w:r>
    </w:p>
    <w:p w14:paraId="0D43C456" w14:textId="77777777" w:rsidR="000A7CDF" w:rsidRPr="00CF58F9" w:rsidRDefault="000A7CDF" w:rsidP="00FF4B68">
      <w:pPr>
        <w:pStyle w:val="md-end-block"/>
        <w:numPr>
          <w:ilvl w:val="0"/>
          <w:numId w:val="10"/>
        </w:numPr>
        <w:ind w:left="0" w:firstLine="400"/>
        <w:rPr>
          <w:sz w:val="21"/>
          <w:szCs w:val="21"/>
        </w:rPr>
      </w:pP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主键约束：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PK_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</w:p>
    <w:p w14:paraId="7BCFC53F" w14:textId="77777777" w:rsidR="000A7CDF" w:rsidRPr="00CF58F9" w:rsidRDefault="000A7CDF" w:rsidP="00FF4B68">
      <w:pPr>
        <w:pStyle w:val="md-end-block"/>
        <w:numPr>
          <w:ilvl w:val="0"/>
          <w:numId w:val="10"/>
        </w:numPr>
        <w:ind w:left="0" w:firstLine="400"/>
        <w:rPr>
          <w:sz w:val="21"/>
          <w:szCs w:val="21"/>
        </w:rPr>
      </w:pP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lastRenderedPageBreak/>
        <w:t>唯一约束：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UK_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</w:p>
    <w:p w14:paraId="6CCEEFF4" w14:textId="77777777" w:rsidR="000A7CDF" w:rsidRPr="00CF58F9" w:rsidRDefault="000A7CDF" w:rsidP="00FF4B68">
      <w:pPr>
        <w:pStyle w:val="md-end-block"/>
        <w:numPr>
          <w:ilvl w:val="0"/>
          <w:numId w:val="10"/>
        </w:numPr>
        <w:ind w:left="0" w:firstLine="400"/>
        <w:rPr>
          <w:sz w:val="21"/>
          <w:szCs w:val="21"/>
        </w:rPr>
      </w:pP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非空约束：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NN_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</w:p>
    <w:p w14:paraId="59D85D66" w14:textId="77777777" w:rsidR="000A7CDF" w:rsidRPr="00CF58F9" w:rsidRDefault="000A7CDF" w:rsidP="00FF4B68">
      <w:pPr>
        <w:pStyle w:val="md-end-block"/>
        <w:numPr>
          <w:ilvl w:val="0"/>
          <w:numId w:val="10"/>
        </w:numPr>
        <w:ind w:left="0" w:firstLine="400"/>
        <w:rPr>
          <w:sz w:val="21"/>
          <w:szCs w:val="21"/>
        </w:rPr>
      </w:pP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检查约束：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CK_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</w:p>
    <w:p w14:paraId="5C83F256" w14:textId="77777777" w:rsidR="000A7CDF" w:rsidRPr="00CF58F9" w:rsidRDefault="000A7CDF" w:rsidP="00FF4B68">
      <w:pPr>
        <w:pStyle w:val="md-end-block"/>
        <w:numPr>
          <w:ilvl w:val="0"/>
          <w:numId w:val="10"/>
        </w:numPr>
        <w:ind w:left="0" w:firstLine="400"/>
        <w:rPr>
          <w:sz w:val="21"/>
          <w:szCs w:val="21"/>
        </w:rPr>
      </w:pPr>
      <w:r w:rsidRPr="00CF58F9">
        <w:rPr>
          <w:rStyle w:val="md-plain"/>
          <w:rFonts w:ascii="SimSun" w:eastAsia="SimSun" w:hAnsi="SimSun" w:cs="SimSun" w:hint="eastAsia"/>
          <w:sz w:val="21"/>
          <w:szCs w:val="21"/>
        </w:rPr>
        <w:t>外键约束：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FK_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从表名</w:t>
      </w:r>
      <w:r w:rsidRPr="00CF58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CF58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</w:p>
    <w:p w14:paraId="388C88ED" w14:textId="0BB821A3" w:rsidR="004B42B0" w:rsidRPr="00CF58F9" w:rsidRDefault="004B42B0" w:rsidP="00A25B7F">
      <w:pPr>
        <w:rPr>
          <w:rFonts w:hint="eastAsia"/>
          <w:szCs w:val="21"/>
        </w:rPr>
      </w:pPr>
      <w:r w:rsidRPr="00CF58F9">
        <w:rPr>
          <w:rFonts w:hint="eastAsia"/>
          <w:szCs w:val="21"/>
        </w:rPr>
        <w:t>（</w:t>
      </w:r>
      <w:r w:rsidRPr="00CF58F9">
        <w:rPr>
          <w:rFonts w:ascii="Palatino" w:hAnsi="Palatino"/>
          <w:szCs w:val="21"/>
        </w:rPr>
        <w:t>2</w:t>
      </w:r>
      <w:r w:rsidRPr="00CF58F9">
        <w:rPr>
          <w:rFonts w:hint="eastAsia"/>
          <w:szCs w:val="21"/>
        </w:rPr>
        <w:t>）</w:t>
      </w:r>
      <w:r w:rsidR="00DB148A">
        <w:rPr>
          <w:rFonts w:hint="eastAsia"/>
          <w:szCs w:val="21"/>
        </w:rPr>
        <w:t>单表</w:t>
      </w:r>
      <w:r w:rsidRPr="00CF58F9">
        <w:rPr>
          <w:rFonts w:hint="eastAsia"/>
          <w:szCs w:val="21"/>
        </w:rPr>
        <w:t>查询</w:t>
      </w:r>
    </w:p>
    <w:p w14:paraId="447B25F6" w14:textId="75C7C5B4" w:rsidR="004B42B0" w:rsidRPr="00DB148A" w:rsidRDefault="004B42B0" w:rsidP="00A25B7F">
      <w:pPr>
        <w:rPr>
          <w:rFonts w:hint="eastAsia"/>
          <w:szCs w:val="21"/>
        </w:rPr>
      </w:pPr>
      <w:r w:rsidRPr="00DB148A">
        <w:rPr>
          <w:rFonts w:hint="eastAsia"/>
          <w:szCs w:val="21"/>
        </w:rPr>
        <w:t>简单查询</w:t>
      </w:r>
    </w:p>
    <w:p w14:paraId="6A48835A" w14:textId="77777777" w:rsidR="004B42B0" w:rsidRPr="00DB148A" w:rsidRDefault="004B42B0" w:rsidP="00FF4B68">
      <w:pPr>
        <w:pStyle w:val="md-end-block"/>
        <w:numPr>
          <w:ilvl w:val="0"/>
          <w:numId w:val="11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DB148A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查询表中的全部记录</w:t>
      </w:r>
    </w:p>
    <w:p w14:paraId="7AE3F2DA" w14:textId="237A679A" w:rsidR="004B42B0" w:rsidRPr="00DB148A" w:rsidRDefault="004B42B0" w:rsidP="00FF4B68">
      <w:pPr>
        <w:pStyle w:val="md-end-block"/>
        <w:numPr>
          <w:ilvl w:val="0"/>
          <w:numId w:val="11"/>
        </w:numPr>
        <w:shd w:val="clear" w:color="auto" w:fill="FFFFFF"/>
        <w:ind w:left="0" w:firstLine="400"/>
        <w:rPr>
          <w:rStyle w:val="HTMLCode"/>
          <w:rFonts w:ascii="Helvetica Neue" w:hAnsi="Helvetica Neue" w:cs="Times New Roman"/>
          <w:color w:val="333333"/>
          <w:sz w:val="21"/>
          <w:szCs w:val="21"/>
        </w:rPr>
      </w:pPr>
      <w:r w:rsidRPr="00DB148A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2F9698B1" w14:textId="03BB38BD" w:rsidR="000A7CDF" w:rsidRPr="00DB148A" w:rsidRDefault="00E83C5A" w:rsidP="00A25B7F">
      <w:pPr>
        <w:rPr>
          <w:szCs w:val="21"/>
        </w:rPr>
      </w:pPr>
      <w:r w:rsidRPr="00DB148A">
        <w:rPr>
          <w:rFonts w:hint="eastAsia"/>
          <w:szCs w:val="21"/>
        </w:rPr>
        <w:t>条件查询</w:t>
      </w:r>
    </w:p>
    <w:p w14:paraId="00A3FA54" w14:textId="77777777" w:rsidR="00E83C5A" w:rsidRPr="00DB148A" w:rsidRDefault="00E83C5A" w:rsidP="00FF4B68">
      <w:pPr>
        <w:pStyle w:val="md-end-block"/>
        <w:numPr>
          <w:ilvl w:val="0"/>
          <w:numId w:val="11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 w:rsidRPr="00DB148A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where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条件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407C6E65" w14:textId="1590340D" w:rsidR="00E83C5A" w:rsidRPr="00DB148A" w:rsidRDefault="00D429AC" w:rsidP="00A25B7F">
      <w:pPr>
        <w:rPr>
          <w:szCs w:val="21"/>
        </w:rPr>
      </w:pPr>
      <w:r w:rsidRPr="00DB148A">
        <w:rPr>
          <w:rFonts w:hint="eastAsia"/>
          <w:szCs w:val="21"/>
        </w:rPr>
        <w:t>查询某几列</w:t>
      </w:r>
    </w:p>
    <w:p w14:paraId="7C0D323F" w14:textId="77777777" w:rsidR="00D429AC" w:rsidRPr="00DB148A" w:rsidRDefault="00D429AC" w:rsidP="00FF4B68">
      <w:pPr>
        <w:pStyle w:val="md-end-block"/>
        <w:numPr>
          <w:ilvl w:val="0"/>
          <w:numId w:val="12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DB148A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列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1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，列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2 from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where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条件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6311CF8F" w14:textId="038F1997" w:rsidR="00D429AC" w:rsidRPr="00DB148A" w:rsidRDefault="00D429AC" w:rsidP="00A25B7F">
      <w:pPr>
        <w:rPr>
          <w:szCs w:val="21"/>
        </w:rPr>
      </w:pPr>
      <w:r w:rsidRPr="00DB148A">
        <w:rPr>
          <w:rFonts w:hint="eastAsia"/>
          <w:szCs w:val="21"/>
        </w:rPr>
        <w:t>查询不重复记录</w:t>
      </w:r>
    </w:p>
    <w:p w14:paraId="6B10030C" w14:textId="77777777" w:rsidR="00D429AC" w:rsidRPr="00DB148A" w:rsidRDefault="00D429AC" w:rsidP="00FF4B68">
      <w:pPr>
        <w:pStyle w:val="md-end-block"/>
        <w:numPr>
          <w:ilvl w:val="0"/>
          <w:numId w:val="13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DB148A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distinct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列名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from </w:t>
      </w:r>
      <w:r w:rsidRPr="00DB148A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DB148A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70303AC6" w14:textId="23E7BD54" w:rsidR="00D429AC" w:rsidRPr="00DB148A" w:rsidRDefault="00DB148A" w:rsidP="00A25B7F">
      <w:pPr>
        <w:rPr>
          <w:szCs w:val="21"/>
        </w:rPr>
      </w:pPr>
      <w:r w:rsidRPr="00DB148A">
        <w:rPr>
          <w:rFonts w:hint="eastAsia"/>
          <w:szCs w:val="21"/>
        </w:rPr>
        <w:t>模糊查询</w:t>
      </w:r>
    </w:p>
    <w:p w14:paraId="09C351FD" w14:textId="77777777" w:rsidR="00DB148A" w:rsidRPr="00DB148A" w:rsidRDefault="00DB148A" w:rsidP="00DB148A">
      <w:pPr>
        <w:pStyle w:val="md-end-block"/>
        <w:ind w:firstLine="400"/>
        <w:rPr>
          <w:sz w:val="21"/>
          <w:szCs w:val="21"/>
        </w:rPr>
      </w:pPr>
      <w:r w:rsidRPr="00DB148A">
        <w:rPr>
          <w:rFonts w:hAnsi="Symbol"/>
          <w:sz w:val="21"/>
          <w:szCs w:val="21"/>
        </w:rPr>
        <w:t></w:t>
      </w:r>
      <w:r w:rsidRPr="00DB148A">
        <w:rPr>
          <w:sz w:val="21"/>
          <w:szCs w:val="21"/>
        </w:rPr>
        <w:t xml:space="preserve">  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%</w:t>
      </w:r>
      <w:r w:rsidRPr="00DB148A">
        <w:rPr>
          <w:rStyle w:val="md-plain"/>
          <w:sz w:val="21"/>
          <w:szCs w:val="21"/>
        </w:rPr>
        <w:t xml:space="preserve"> 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表示任意</w:t>
      </w:r>
      <w:r w:rsidRPr="00DB148A">
        <w:rPr>
          <w:rStyle w:val="md-plain"/>
          <w:sz w:val="21"/>
          <w:szCs w:val="21"/>
        </w:rPr>
        <w:t>0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个或多个字符</w:t>
      </w:r>
    </w:p>
    <w:p w14:paraId="252D157A" w14:textId="77777777" w:rsidR="00DB148A" w:rsidRPr="00DB148A" w:rsidRDefault="00DB148A" w:rsidP="00DB148A">
      <w:pPr>
        <w:pStyle w:val="md-end-block"/>
        <w:ind w:firstLine="400"/>
        <w:rPr>
          <w:sz w:val="21"/>
          <w:szCs w:val="21"/>
        </w:rPr>
      </w:pPr>
      <w:r w:rsidRPr="00DB148A">
        <w:rPr>
          <w:rFonts w:hAnsi="Symbol"/>
          <w:sz w:val="21"/>
          <w:szCs w:val="21"/>
        </w:rPr>
        <w:t></w:t>
      </w:r>
      <w:r w:rsidRPr="00DB148A">
        <w:rPr>
          <w:sz w:val="21"/>
          <w:szCs w:val="21"/>
        </w:rPr>
        <w:t xml:space="preserve">  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_</w:t>
      </w:r>
      <w:r w:rsidRPr="00DB148A">
        <w:rPr>
          <w:rStyle w:val="md-plain"/>
          <w:sz w:val="21"/>
          <w:szCs w:val="21"/>
        </w:rPr>
        <w:t xml:space="preserve"> 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表示任意单个字符</w:t>
      </w:r>
    </w:p>
    <w:p w14:paraId="4D9DB67F" w14:textId="77777777" w:rsidR="00DB148A" w:rsidRPr="00DB148A" w:rsidRDefault="00DB148A" w:rsidP="00DB148A">
      <w:pPr>
        <w:pStyle w:val="md-end-block"/>
        <w:ind w:firstLine="400"/>
        <w:rPr>
          <w:sz w:val="21"/>
          <w:szCs w:val="21"/>
        </w:rPr>
      </w:pPr>
      <w:r w:rsidRPr="00DB148A">
        <w:rPr>
          <w:rFonts w:hAnsi="Symbol"/>
          <w:sz w:val="21"/>
          <w:szCs w:val="21"/>
        </w:rPr>
        <w:t></w:t>
      </w:r>
      <w:r w:rsidRPr="00DB148A">
        <w:rPr>
          <w:sz w:val="21"/>
          <w:szCs w:val="21"/>
        </w:rPr>
        <w:t xml:space="preserve">  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[ ]</w:t>
      </w:r>
      <w:r w:rsidRPr="00DB148A">
        <w:rPr>
          <w:rStyle w:val="md-plain"/>
          <w:sz w:val="21"/>
          <w:szCs w:val="21"/>
        </w:rPr>
        <w:t xml:space="preserve"> 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表示括号内所列字符中的任意一个</w:t>
      </w:r>
    </w:p>
    <w:p w14:paraId="366F036C" w14:textId="77777777" w:rsidR="00DB148A" w:rsidRPr="00DB148A" w:rsidRDefault="00DB148A" w:rsidP="00DB148A">
      <w:pPr>
        <w:pStyle w:val="md-end-block"/>
        <w:ind w:firstLine="400"/>
        <w:rPr>
          <w:sz w:val="21"/>
          <w:szCs w:val="21"/>
        </w:rPr>
      </w:pPr>
      <w:r w:rsidRPr="00DB148A">
        <w:rPr>
          <w:rFonts w:hAnsi="Symbol"/>
          <w:sz w:val="21"/>
          <w:szCs w:val="21"/>
        </w:rPr>
        <w:t></w:t>
      </w:r>
      <w:r w:rsidRPr="00DB148A">
        <w:rPr>
          <w:sz w:val="21"/>
          <w:szCs w:val="21"/>
        </w:rPr>
        <w:t xml:space="preserve">  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[^ ]</w:t>
      </w:r>
      <w:r w:rsidRPr="00DB148A">
        <w:rPr>
          <w:rStyle w:val="md-plain"/>
          <w:sz w:val="21"/>
          <w:szCs w:val="21"/>
        </w:rPr>
        <w:t xml:space="preserve"> 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表示不在括号所列之内的单个字符</w:t>
      </w:r>
    </w:p>
    <w:p w14:paraId="5BE3258B" w14:textId="77777777" w:rsidR="00DB148A" w:rsidRPr="00DB148A" w:rsidRDefault="00DB148A" w:rsidP="00DB148A">
      <w:pPr>
        <w:pStyle w:val="md-end-block"/>
        <w:ind w:firstLine="400"/>
        <w:rPr>
          <w:sz w:val="21"/>
          <w:szCs w:val="21"/>
        </w:rPr>
      </w:pPr>
      <w:r w:rsidRPr="00DB148A">
        <w:rPr>
          <w:rFonts w:hAnsi="Symbol"/>
          <w:sz w:val="21"/>
          <w:szCs w:val="21"/>
        </w:rPr>
        <w:t></w:t>
      </w:r>
      <w:r w:rsidRPr="00DB148A">
        <w:rPr>
          <w:sz w:val="21"/>
          <w:szCs w:val="21"/>
        </w:rPr>
        <w:t xml:space="preserve">  </w:t>
      </w:r>
      <w:r w:rsidRPr="00DB148A">
        <w:rPr>
          <w:rStyle w:val="md-plain"/>
          <w:rFonts w:ascii="SimSun" w:eastAsia="SimSun" w:hAnsi="SimSun" w:cs="SimSun" w:hint="eastAsia"/>
          <w:sz w:val="21"/>
          <w:szCs w:val="21"/>
        </w:rPr>
        <w:t>语法：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DB148A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 where </w:t>
      </w:r>
      <w:r w:rsidRPr="00DB148A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列名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 like '</w:t>
      </w:r>
      <w:r w:rsidRPr="00DB148A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值</w:t>
      </w:r>
      <w:r w:rsidRPr="00DB148A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%';</w:t>
      </w:r>
    </w:p>
    <w:p w14:paraId="0C56F29F" w14:textId="3D0712B6" w:rsidR="00DB148A" w:rsidRDefault="00334697" w:rsidP="00A25B7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）多表查询</w:t>
      </w:r>
    </w:p>
    <w:p w14:paraId="5365A862" w14:textId="519F5F78" w:rsidR="008466F9" w:rsidRPr="008466F9" w:rsidRDefault="008466F9" w:rsidP="00A25B7F">
      <w:pPr>
        <w:rPr>
          <w:szCs w:val="21"/>
        </w:rPr>
      </w:pPr>
      <w:r w:rsidRPr="008466F9">
        <w:rPr>
          <w:rFonts w:hint="eastAsia"/>
          <w:szCs w:val="21"/>
        </w:rPr>
        <w:t>内连接</w:t>
      </w:r>
    </w:p>
    <w:p w14:paraId="50DA33AD" w14:textId="77777777" w:rsidR="008466F9" w:rsidRPr="008466F9" w:rsidRDefault="008466F9" w:rsidP="008466F9">
      <w:pPr>
        <w:pStyle w:val="md-end-block"/>
        <w:ind w:firstLine="400"/>
        <w:rPr>
          <w:sz w:val="21"/>
          <w:szCs w:val="21"/>
        </w:rPr>
      </w:pPr>
      <w:r w:rsidRPr="008466F9">
        <w:rPr>
          <w:rFonts w:hAnsi="Symbol"/>
          <w:sz w:val="21"/>
          <w:szCs w:val="21"/>
        </w:rPr>
        <w:t></w:t>
      </w:r>
      <w:r w:rsidRPr="008466F9">
        <w:rPr>
          <w:sz w:val="21"/>
          <w:szCs w:val="21"/>
        </w:rPr>
        <w:t xml:space="preserve">  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把</w:t>
      </w:r>
      <w:r w:rsidRPr="008466F9">
        <w:rPr>
          <w:rStyle w:val="md-plain"/>
          <w:sz w:val="21"/>
          <w:szCs w:val="21"/>
        </w:rPr>
        <w:t>2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张表中符合条件的数据筛选出来。</w:t>
      </w:r>
    </w:p>
    <w:p w14:paraId="5DFD4DD6" w14:textId="77777777" w:rsidR="008466F9" w:rsidRPr="008466F9" w:rsidRDefault="008466F9" w:rsidP="008466F9">
      <w:pPr>
        <w:pStyle w:val="md-end-block"/>
        <w:ind w:firstLine="400"/>
        <w:rPr>
          <w:sz w:val="21"/>
          <w:szCs w:val="21"/>
        </w:rPr>
      </w:pPr>
      <w:r w:rsidRPr="008466F9">
        <w:rPr>
          <w:rFonts w:hAnsi="Symbol"/>
          <w:sz w:val="21"/>
          <w:szCs w:val="21"/>
        </w:rPr>
        <w:t></w:t>
      </w:r>
      <w:r w:rsidRPr="008466F9">
        <w:rPr>
          <w:sz w:val="21"/>
          <w:szCs w:val="21"/>
        </w:rPr>
        <w:t xml:space="preserve">  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语法</w:t>
      </w:r>
      <w:r w:rsidRPr="008466F9">
        <w:rPr>
          <w:rStyle w:val="md-plain"/>
          <w:sz w:val="21"/>
          <w:szCs w:val="21"/>
        </w:rPr>
        <w:t>1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：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1 join 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2 on 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1.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=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2.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;(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常用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)</w:t>
      </w:r>
    </w:p>
    <w:p w14:paraId="599FEA59" w14:textId="77777777" w:rsidR="008466F9" w:rsidRPr="008466F9" w:rsidRDefault="008466F9" w:rsidP="008466F9">
      <w:pPr>
        <w:pStyle w:val="md-end-block"/>
        <w:ind w:firstLine="400"/>
        <w:rPr>
          <w:sz w:val="21"/>
          <w:szCs w:val="21"/>
        </w:rPr>
      </w:pPr>
      <w:r w:rsidRPr="008466F9">
        <w:rPr>
          <w:rFonts w:hAnsi="Symbol"/>
          <w:sz w:val="21"/>
          <w:szCs w:val="21"/>
        </w:rPr>
        <w:t></w:t>
      </w:r>
      <w:r w:rsidRPr="008466F9">
        <w:rPr>
          <w:sz w:val="21"/>
          <w:szCs w:val="21"/>
        </w:rPr>
        <w:t xml:space="preserve">  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语法</w:t>
      </w:r>
      <w:r w:rsidRPr="008466F9">
        <w:rPr>
          <w:rStyle w:val="md-plain"/>
          <w:sz w:val="21"/>
          <w:szCs w:val="21"/>
        </w:rPr>
        <w:t>2</w:t>
      </w:r>
      <w:r w:rsidRPr="008466F9">
        <w:rPr>
          <w:rStyle w:val="md-plain"/>
          <w:rFonts w:ascii="SimSun" w:eastAsia="SimSun" w:hAnsi="SimSun" w:cs="SimSun" w:hint="eastAsia"/>
          <w:sz w:val="21"/>
          <w:szCs w:val="21"/>
        </w:rPr>
        <w:t>：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1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，表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 xml:space="preserve">2 where 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1.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=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2.</w:t>
      </w:r>
      <w:r w:rsidRPr="008466F9">
        <w:rPr>
          <w:rStyle w:val="HTMLCode"/>
          <w:rFonts w:ascii="SimSun" w:eastAsia="SimSun" w:hAnsi="SimSun" w:cs="SimSun" w:hint="eastAsia"/>
          <w:sz w:val="21"/>
          <w:szCs w:val="21"/>
          <w:bdr w:val="single" w:sz="6" w:space="0" w:color="E7EAED" w:frame="1"/>
          <w:shd w:val="clear" w:color="auto" w:fill="F3F4F4"/>
        </w:rPr>
        <w:t>列</w:t>
      </w:r>
      <w:r w:rsidRPr="008466F9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6A1E6039" w14:textId="2A5E5E8C" w:rsidR="008466F9" w:rsidRPr="008466F9" w:rsidRDefault="008466F9" w:rsidP="00A25B7F">
      <w:pPr>
        <w:rPr>
          <w:szCs w:val="21"/>
        </w:rPr>
      </w:pPr>
    </w:p>
    <w:p w14:paraId="015DF3A9" w14:textId="1DEB67CC" w:rsidR="008466F9" w:rsidRPr="008466F9" w:rsidRDefault="008466F9" w:rsidP="00A25B7F">
      <w:pPr>
        <w:rPr>
          <w:szCs w:val="21"/>
        </w:rPr>
      </w:pPr>
      <w:r w:rsidRPr="008466F9">
        <w:rPr>
          <w:rFonts w:hint="eastAsia"/>
          <w:szCs w:val="21"/>
        </w:rPr>
        <w:t>外连接</w:t>
      </w:r>
    </w:p>
    <w:p w14:paraId="36E821A7" w14:textId="77777777" w:rsidR="008466F9" w:rsidRPr="008466F9" w:rsidRDefault="008466F9" w:rsidP="00FF4B68">
      <w:pPr>
        <w:pStyle w:val="md-end-block"/>
        <w:numPr>
          <w:ilvl w:val="0"/>
          <w:numId w:val="14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8466F9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lastRenderedPageBreak/>
        <w:t>语法：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8466F9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1 left/right/full join </w:t>
      </w:r>
      <w:r w:rsidRPr="008466F9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2 on </w:t>
      </w:r>
      <w:r w:rsidRPr="008466F9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条件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;</w:t>
      </w:r>
    </w:p>
    <w:p w14:paraId="6C2DDF48" w14:textId="77777777" w:rsidR="008466F9" w:rsidRPr="008466F9" w:rsidRDefault="008466F9" w:rsidP="00A25B7F">
      <w:pPr>
        <w:rPr>
          <w:rFonts w:hint="eastAsia"/>
          <w:szCs w:val="21"/>
        </w:rPr>
      </w:pPr>
    </w:p>
    <w:p w14:paraId="6A252F88" w14:textId="165B1889" w:rsidR="008466F9" w:rsidRPr="008466F9" w:rsidRDefault="008466F9" w:rsidP="00A25B7F">
      <w:pPr>
        <w:rPr>
          <w:szCs w:val="21"/>
        </w:rPr>
      </w:pPr>
      <w:r w:rsidRPr="008466F9">
        <w:rPr>
          <w:rFonts w:hint="eastAsia"/>
          <w:szCs w:val="21"/>
        </w:rPr>
        <w:t>交叉连接</w:t>
      </w:r>
    </w:p>
    <w:p w14:paraId="5A38EF0F" w14:textId="5296D451" w:rsidR="008466F9" w:rsidRPr="008466F9" w:rsidRDefault="008466F9" w:rsidP="00FF4B68">
      <w:pPr>
        <w:pStyle w:val="md-end-block"/>
        <w:numPr>
          <w:ilvl w:val="0"/>
          <w:numId w:val="15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8466F9">
        <w:rPr>
          <w:rFonts w:hint="eastAsia"/>
          <w:sz w:val="21"/>
          <w:szCs w:val="21"/>
        </w:rPr>
        <w:t xml:space="preserve"> </w:t>
      </w:r>
      <w:r w:rsidRPr="008466F9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* from </w:t>
      </w:r>
      <w:r w:rsidRPr="008466F9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1 cross join </w:t>
      </w:r>
      <w:r w:rsidRPr="008466F9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</w:t>
      </w:r>
      <w:r w:rsidRPr="008466F9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2;</w:t>
      </w:r>
    </w:p>
    <w:p w14:paraId="3FC8FCD6" w14:textId="5125161C" w:rsidR="008466F9" w:rsidRDefault="008466F9" w:rsidP="00A25B7F"/>
    <w:p w14:paraId="41CDE901" w14:textId="6ABB4BF2" w:rsidR="000A7CDF" w:rsidRDefault="000531BD" w:rsidP="00A25B7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）分组查询</w:t>
      </w:r>
    </w:p>
    <w:p w14:paraId="2E5D794D" w14:textId="72269E75" w:rsidR="000531BD" w:rsidRDefault="000531BD" w:rsidP="00A25B7F">
      <w:r>
        <w:rPr>
          <w:rFonts w:hint="eastAsia"/>
        </w:rPr>
        <w:t>聚合函数</w:t>
      </w:r>
    </w:p>
    <w:p w14:paraId="3ACED14D" w14:textId="77777777" w:rsidR="000531BD" w:rsidRPr="000531BD" w:rsidRDefault="000531BD" w:rsidP="000531BD">
      <w:pPr>
        <w:pStyle w:val="md-end-block"/>
        <w:ind w:firstLine="400"/>
        <w:rPr>
          <w:sz w:val="21"/>
          <w:szCs w:val="21"/>
        </w:rPr>
      </w:pPr>
      <w:r w:rsidRPr="000531BD">
        <w:rPr>
          <w:rFonts w:hAnsi="Symbol"/>
          <w:sz w:val="21"/>
          <w:szCs w:val="21"/>
        </w:rPr>
        <w:t></w:t>
      </w:r>
      <w:r w:rsidRPr="000531BD">
        <w:rPr>
          <w:sz w:val="21"/>
          <w:szCs w:val="21"/>
        </w:rPr>
        <w:t xml:space="preserve">  </w:t>
      </w:r>
      <w:r w:rsidRPr="000531BD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min()</w:t>
      </w:r>
    </w:p>
    <w:p w14:paraId="2B403983" w14:textId="77777777" w:rsidR="000531BD" w:rsidRPr="000531BD" w:rsidRDefault="000531BD" w:rsidP="000531BD">
      <w:pPr>
        <w:pStyle w:val="md-end-block"/>
        <w:ind w:firstLine="400"/>
        <w:rPr>
          <w:sz w:val="21"/>
          <w:szCs w:val="21"/>
        </w:rPr>
      </w:pPr>
      <w:r w:rsidRPr="000531BD">
        <w:rPr>
          <w:rFonts w:hAnsi="Symbol"/>
          <w:sz w:val="21"/>
          <w:szCs w:val="21"/>
        </w:rPr>
        <w:t></w:t>
      </w:r>
      <w:r w:rsidRPr="000531BD">
        <w:rPr>
          <w:sz w:val="21"/>
          <w:szCs w:val="21"/>
        </w:rPr>
        <w:t xml:space="preserve">  </w:t>
      </w:r>
      <w:r w:rsidRPr="000531BD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max()</w:t>
      </w:r>
    </w:p>
    <w:p w14:paraId="59EB1574" w14:textId="77777777" w:rsidR="000531BD" w:rsidRPr="000531BD" w:rsidRDefault="000531BD" w:rsidP="000531BD">
      <w:pPr>
        <w:pStyle w:val="md-end-block"/>
        <w:ind w:firstLine="400"/>
        <w:rPr>
          <w:sz w:val="21"/>
          <w:szCs w:val="21"/>
        </w:rPr>
      </w:pPr>
      <w:r w:rsidRPr="000531BD">
        <w:rPr>
          <w:rFonts w:hAnsi="Symbol"/>
          <w:sz w:val="21"/>
          <w:szCs w:val="21"/>
        </w:rPr>
        <w:t></w:t>
      </w:r>
      <w:r w:rsidRPr="000531BD">
        <w:rPr>
          <w:sz w:val="21"/>
          <w:szCs w:val="21"/>
        </w:rPr>
        <w:t xml:space="preserve">  </w:t>
      </w:r>
      <w:r w:rsidRPr="000531BD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sum()</w:t>
      </w:r>
    </w:p>
    <w:p w14:paraId="2AA2EC31" w14:textId="77777777" w:rsidR="000531BD" w:rsidRPr="000531BD" w:rsidRDefault="000531BD" w:rsidP="000531BD">
      <w:pPr>
        <w:pStyle w:val="md-end-block"/>
        <w:ind w:firstLine="400"/>
        <w:rPr>
          <w:sz w:val="21"/>
          <w:szCs w:val="21"/>
        </w:rPr>
      </w:pPr>
      <w:r w:rsidRPr="000531BD">
        <w:rPr>
          <w:rFonts w:hAnsi="Symbol"/>
          <w:sz w:val="21"/>
          <w:szCs w:val="21"/>
        </w:rPr>
        <w:t></w:t>
      </w:r>
      <w:r w:rsidRPr="000531BD">
        <w:rPr>
          <w:sz w:val="21"/>
          <w:szCs w:val="21"/>
        </w:rPr>
        <w:t xml:space="preserve">  </w:t>
      </w:r>
      <w:r w:rsidRPr="000531BD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avg()</w:t>
      </w:r>
    </w:p>
    <w:p w14:paraId="474BE09A" w14:textId="77777777" w:rsidR="000531BD" w:rsidRPr="000531BD" w:rsidRDefault="000531BD" w:rsidP="000531BD">
      <w:pPr>
        <w:pStyle w:val="md-end-block"/>
        <w:ind w:firstLine="400"/>
        <w:rPr>
          <w:sz w:val="21"/>
          <w:szCs w:val="21"/>
        </w:rPr>
      </w:pPr>
      <w:r w:rsidRPr="000531BD">
        <w:rPr>
          <w:rFonts w:hAnsi="Symbol"/>
          <w:sz w:val="21"/>
          <w:szCs w:val="21"/>
        </w:rPr>
        <w:t></w:t>
      </w:r>
      <w:r w:rsidRPr="000531BD">
        <w:rPr>
          <w:sz w:val="21"/>
          <w:szCs w:val="21"/>
        </w:rPr>
        <w:t xml:space="preserve">  </w:t>
      </w:r>
      <w:r w:rsidRPr="000531BD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count()</w:t>
      </w:r>
    </w:p>
    <w:p w14:paraId="4E99E005" w14:textId="2A412EB4" w:rsidR="000531BD" w:rsidRPr="00475BE5" w:rsidRDefault="000531BD" w:rsidP="00A25B7F">
      <w:pPr>
        <w:rPr>
          <w:rFonts w:ascii="Palatino" w:hAnsi="Palatino"/>
          <w:szCs w:val="21"/>
        </w:rPr>
      </w:pPr>
      <w:r w:rsidRPr="00475BE5">
        <w:rPr>
          <w:rFonts w:ascii="Palatino" w:hAnsi="Palatino" w:hint="eastAsia"/>
          <w:szCs w:val="21"/>
        </w:rPr>
        <w:t>h</w:t>
      </w:r>
      <w:r w:rsidRPr="00475BE5">
        <w:rPr>
          <w:rFonts w:ascii="Palatino" w:hAnsi="Palatino"/>
          <w:szCs w:val="21"/>
        </w:rPr>
        <w:t>aving</w:t>
      </w:r>
      <w:r w:rsidRPr="00475BE5">
        <w:rPr>
          <w:rFonts w:ascii="Palatino" w:hAnsi="Palatino"/>
          <w:szCs w:val="21"/>
        </w:rPr>
        <w:t>关键字</w:t>
      </w:r>
    </w:p>
    <w:p w14:paraId="7086369A" w14:textId="77777777" w:rsidR="009C5375" w:rsidRPr="00475BE5" w:rsidRDefault="009C5375" w:rsidP="00FF4B68">
      <w:pPr>
        <w:pStyle w:val="md-end-block"/>
        <w:numPr>
          <w:ilvl w:val="0"/>
          <w:numId w:val="16"/>
        </w:numPr>
        <w:shd w:val="clear" w:color="auto" w:fill="FFFFFF"/>
        <w:ind w:left="0" w:firstLine="400"/>
        <w:rPr>
          <w:rFonts w:ascii="Helvetica Neue" w:hAnsi="Helvetica Neue"/>
          <w:color w:val="333333"/>
          <w:sz w:val="21"/>
          <w:szCs w:val="21"/>
        </w:rPr>
      </w:pPr>
      <w:r w:rsidRPr="00475BE5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与</w:t>
      </w:r>
      <w:r w:rsidRPr="00475BE5">
        <w:rPr>
          <w:rStyle w:val="md-plain"/>
          <w:rFonts w:ascii="Helvetica Neue" w:hAnsi="Helvetica Neue"/>
          <w:color w:val="333333"/>
          <w:sz w:val="21"/>
          <w:szCs w:val="21"/>
        </w:rPr>
        <w:t>where</w:t>
      </w:r>
      <w:r w:rsidRPr="00475BE5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关键字的区别</w:t>
      </w:r>
    </w:p>
    <w:p w14:paraId="67E9B3F2" w14:textId="77777777" w:rsidR="009C5375" w:rsidRPr="00475BE5" w:rsidRDefault="009C5375" w:rsidP="00FF4B68">
      <w:pPr>
        <w:pStyle w:val="md-end-block"/>
        <w:numPr>
          <w:ilvl w:val="1"/>
          <w:numId w:val="16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 w:rsidRPr="00475BE5">
        <w:rPr>
          <w:rStyle w:val="md-plain"/>
          <w:rFonts w:ascii="Helvetica Neue" w:hAnsi="Helvetica Neue"/>
          <w:color w:val="333333"/>
          <w:sz w:val="21"/>
          <w:szCs w:val="21"/>
        </w:rPr>
        <w:t xml:space="preserve">where </w:t>
      </w:r>
      <w:r w:rsidRPr="00475BE5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关键字无法与聚合函数一起使用。</w:t>
      </w:r>
    </w:p>
    <w:p w14:paraId="0BA92A73" w14:textId="77777777" w:rsidR="009C5375" w:rsidRPr="00475BE5" w:rsidRDefault="009C5375" w:rsidP="00FF4B68">
      <w:pPr>
        <w:pStyle w:val="md-end-block"/>
        <w:numPr>
          <w:ilvl w:val="1"/>
          <w:numId w:val="16"/>
        </w:numPr>
        <w:shd w:val="clear" w:color="auto" w:fill="FFFFFF"/>
        <w:rPr>
          <w:rFonts w:ascii="Helvetica Neue" w:hAnsi="Helvetica Neue"/>
          <w:color w:val="333333"/>
          <w:sz w:val="21"/>
          <w:szCs w:val="21"/>
        </w:rPr>
      </w:pPr>
      <w:r w:rsidRPr="00475BE5">
        <w:rPr>
          <w:rStyle w:val="md-plain"/>
          <w:rFonts w:ascii="Helvetica Neue" w:hAnsi="Helvetica Neue"/>
          <w:color w:val="333333"/>
          <w:sz w:val="21"/>
          <w:szCs w:val="21"/>
        </w:rPr>
        <w:t xml:space="preserve">having </w:t>
      </w:r>
      <w:r w:rsidRPr="00475BE5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子句可以让我们筛选分组后的各组数据。</w:t>
      </w:r>
    </w:p>
    <w:p w14:paraId="78003052" w14:textId="7998B5EA" w:rsidR="000A7CDF" w:rsidRPr="00475BE5" w:rsidRDefault="009C5375" w:rsidP="00FF4B68">
      <w:pPr>
        <w:pStyle w:val="md-end-block"/>
        <w:numPr>
          <w:ilvl w:val="0"/>
          <w:numId w:val="16"/>
        </w:numPr>
        <w:shd w:val="clear" w:color="auto" w:fill="FFFFFF"/>
        <w:ind w:left="0" w:firstLine="400"/>
        <w:rPr>
          <w:rFonts w:ascii="Helvetica Neue" w:hAnsi="Helvetica Neue" w:hint="eastAsia"/>
          <w:color w:val="333333"/>
          <w:sz w:val="21"/>
          <w:szCs w:val="21"/>
        </w:rPr>
      </w:pPr>
      <w:r w:rsidRPr="00475BE5">
        <w:rPr>
          <w:rStyle w:val="md-plain"/>
          <w:rFonts w:ascii="SimSun" w:eastAsia="SimSun" w:hAnsi="SimSun" w:cs="SimSun" w:hint="eastAsia"/>
          <w:color w:val="333333"/>
          <w:sz w:val="21"/>
          <w:szCs w:val="21"/>
        </w:rPr>
        <w:t>语法：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select </w:t>
      </w:r>
      <w:r w:rsidRPr="00475BE5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列名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,</w:t>
      </w:r>
      <w:r w:rsidRPr="00475BE5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聚合函数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from </w:t>
      </w:r>
      <w:r w:rsidRPr="00475BE5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表名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group by </w:t>
      </w:r>
      <w:r w:rsidRPr="00475BE5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列名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 xml:space="preserve"> having </w:t>
      </w:r>
      <w:r w:rsidRPr="00475BE5">
        <w:rPr>
          <w:rStyle w:val="HTMLCode"/>
          <w:rFonts w:ascii="SimSun" w:eastAsia="SimSun" w:hAnsi="SimSun" w:cs="SimSun" w:hint="eastAsia"/>
          <w:color w:val="333333"/>
          <w:sz w:val="21"/>
          <w:szCs w:val="21"/>
          <w:bdr w:val="single" w:sz="6" w:space="0" w:color="E7EAED" w:frame="1"/>
          <w:shd w:val="clear" w:color="auto" w:fill="F3F4F4"/>
        </w:rPr>
        <w:t>条件过滤</w:t>
      </w:r>
      <w:r w:rsidRPr="00475BE5">
        <w:rPr>
          <w:rStyle w:val="HTMLCode"/>
          <w:rFonts w:ascii="var(--monospace)" w:hAnsi="var(--monospace)"/>
          <w:color w:val="333333"/>
          <w:sz w:val="21"/>
          <w:szCs w:val="21"/>
          <w:bdr w:val="single" w:sz="6" w:space="0" w:color="E7EAED" w:frame="1"/>
          <w:shd w:val="clear" w:color="auto" w:fill="F3F4F4"/>
        </w:rPr>
        <w:t>----</w:t>
      </w:r>
    </w:p>
    <w:p w14:paraId="77A3D824" w14:textId="6FF2F0C6" w:rsidR="00EE47A3" w:rsidRPr="00EE47A3" w:rsidRDefault="00475BE5" w:rsidP="00EE47A3">
      <w:pPr>
        <w:pStyle w:val="Heading2"/>
        <w:rPr>
          <w:rFonts w:ascii="Palatino" w:hAnsi="Palatino" w:hint="eastAsia"/>
        </w:rPr>
      </w:pPr>
      <w:r>
        <w:rPr>
          <w:rFonts w:ascii="Palatino" w:hAnsi="Palatino" w:hint="eastAsia"/>
        </w:rPr>
        <w:t>操作符</w:t>
      </w:r>
    </w:p>
    <w:p w14:paraId="1CD5CCF5" w14:textId="0C6919C0" w:rsidR="00DE7D3E" w:rsidRDefault="00EE47A3" w:rsidP="00FF4B68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算术操作符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加减乘除</w:t>
      </w:r>
    </w:p>
    <w:p w14:paraId="5E812DC7" w14:textId="4440402D" w:rsidR="00EE47A3" w:rsidRDefault="00EE47A3" w:rsidP="00FF4B68">
      <w:pPr>
        <w:pStyle w:val="ListParagraph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比较操作符</w:t>
      </w:r>
    </w:p>
    <w:p w14:paraId="3A9A5AAE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&gt;</w:t>
      </w:r>
    </w:p>
    <w:p w14:paraId="4E959A2E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&lt;</w:t>
      </w:r>
    </w:p>
    <w:p w14:paraId="5C48AFCD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&gt;=</w:t>
      </w:r>
    </w:p>
    <w:p w14:paraId="6B8D242F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&lt;=</w:t>
      </w:r>
    </w:p>
    <w:p w14:paraId="20B221AD" w14:textId="69A5B04B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!=</w:t>
      </w:r>
      <w:r>
        <w:rPr>
          <w:rStyle w:val="HTMLCode"/>
          <w:rFonts w:ascii="SimSun" w:eastAsia="SimSun" w:hAnsi="SimSun" w:cs="SimSun" w:hint="eastAsia"/>
          <w:sz w:val="18"/>
          <w:szCs w:val="18"/>
          <w:bdr w:val="single" w:sz="6" w:space="0" w:color="E7EAED" w:frame="1"/>
          <w:shd w:val="clear" w:color="auto" w:fill="F3F4F4"/>
        </w:rPr>
        <w:t>或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&lt;&gt;</w:t>
      </w:r>
    </w:p>
    <w:p w14:paraId="6CC2B466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like</w:t>
      </w:r>
    </w:p>
    <w:p w14:paraId="048FA2FF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lastRenderedPageBreak/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in</w:t>
      </w:r>
    </w:p>
    <w:p w14:paraId="156CC085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not in</w:t>
      </w:r>
    </w:p>
    <w:p w14:paraId="0822646B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between ...and..</w:t>
      </w:r>
    </w:p>
    <w:p w14:paraId="2A7315E5" w14:textId="77777777" w:rsidR="00EE47A3" w:rsidRPr="00EE47A3" w:rsidRDefault="00EE47A3" w:rsidP="00EE47A3">
      <w:pPr>
        <w:pStyle w:val="md-end-block"/>
        <w:ind w:firstLine="400"/>
        <w:rPr>
          <w:sz w:val="18"/>
          <w:szCs w:val="18"/>
        </w:rPr>
      </w:pPr>
      <w:r w:rsidRPr="00EE47A3">
        <w:rPr>
          <w:rFonts w:hAnsi="Symbol"/>
          <w:sz w:val="18"/>
          <w:szCs w:val="18"/>
        </w:rPr>
        <w:t></w:t>
      </w:r>
      <w:r w:rsidRPr="00EE47A3">
        <w:rPr>
          <w:sz w:val="18"/>
          <w:szCs w:val="18"/>
        </w:rPr>
        <w:t xml:space="preserve">  </w:t>
      </w:r>
      <w:r w:rsidRPr="00EE47A3">
        <w:rPr>
          <w:rStyle w:val="HTMLCode"/>
          <w:rFonts w:ascii="var(--monospace)" w:hAnsi="var(--monospace)"/>
          <w:sz w:val="18"/>
          <w:szCs w:val="18"/>
          <w:bdr w:val="single" w:sz="6" w:space="0" w:color="E7EAED" w:frame="1"/>
          <w:shd w:val="clear" w:color="auto" w:fill="F3F4F4"/>
        </w:rPr>
        <w:t>is null</w:t>
      </w:r>
    </w:p>
    <w:p w14:paraId="4E9BA00F" w14:textId="5FD5223E" w:rsidR="00EE47A3" w:rsidRDefault="00EE47A3" w:rsidP="00EE47A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）逻辑操作符</w:t>
      </w:r>
    </w:p>
    <w:p w14:paraId="0082856C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not</w:t>
      </w:r>
    </w:p>
    <w:p w14:paraId="2A4535CF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and</w:t>
      </w:r>
    </w:p>
    <w:p w14:paraId="3C2E1B2B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or</w:t>
      </w:r>
    </w:p>
    <w:p w14:paraId="648C0310" w14:textId="3F94E7D6" w:rsidR="00EE47A3" w:rsidRDefault="00EE47A3" w:rsidP="00EE47A3">
      <w:pPr>
        <w:widowControl/>
        <w:jc w:val="left"/>
        <w:rPr>
          <w:rFonts w:ascii="Times New Roman" w:eastAsia="Times New Roman" w:hAnsi="Times New Roman" w:hint="eastAsia"/>
          <w:kern w:val="0"/>
          <w:sz w:val="24"/>
          <w:szCs w:val="24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）连接操作符</w:t>
      </w:r>
      <w:r w:rsidRPr="00EE47A3">
        <w:rPr>
          <w:rFonts w:ascii="var(--monospace)" w:eastAsia="Times New Roman" w:hAnsi="var(--monospace)" w:cs="Courier New"/>
          <w:color w:val="333333"/>
          <w:kern w:val="0"/>
          <w:sz w:val="22"/>
          <w:bdr w:val="single" w:sz="6" w:space="0" w:color="E7EAED" w:frame="1"/>
          <w:shd w:val="clear" w:color="auto" w:fill="F3F4F4"/>
        </w:rPr>
        <w:t>||</w:t>
      </w:r>
    </w:p>
    <w:p w14:paraId="061304F4" w14:textId="67655F78" w:rsidR="00EE47A3" w:rsidRDefault="00EE47A3" w:rsidP="00EE47A3">
      <w:pPr>
        <w:widowControl/>
        <w:jc w:val="left"/>
        <w:rPr>
          <w:rFonts w:ascii="SimSun" w:hAnsi="SimSun" w:cs="SimSun"/>
          <w:kern w:val="0"/>
          <w:szCs w:val="21"/>
        </w:rPr>
      </w:pPr>
      <w:r w:rsidRPr="00EE47A3">
        <w:rPr>
          <w:rFonts w:ascii="SimSun" w:hAnsi="SimSun" w:cs="SimSun" w:hint="eastAsia"/>
          <w:kern w:val="0"/>
          <w:szCs w:val="21"/>
        </w:rPr>
        <w:t>（5）集合操作</w:t>
      </w:r>
      <w:r>
        <w:rPr>
          <w:rFonts w:ascii="SimSun" w:hAnsi="SimSun" w:cs="SimSun" w:hint="eastAsia"/>
          <w:kern w:val="0"/>
          <w:szCs w:val="21"/>
        </w:rPr>
        <w:t>符号</w:t>
      </w:r>
    </w:p>
    <w:p w14:paraId="7B23EE2D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intersect</w:t>
      </w:r>
      <w:r w:rsidRPr="00EE47A3">
        <w:rPr>
          <w:rStyle w:val="md-plain"/>
          <w:sz w:val="21"/>
          <w:szCs w:val="21"/>
        </w:rPr>
        <w:t xml:space="preserve"> </w:t>
      </w:r>
      <w:r w:rsidRPr="00EE47A3">
        <w:rPr>
          <w:rStyle w:val="md-plain"/>
          <w:rFonts w:ascii="SimSun" w:eastAsia="SimSun" w:hAnsi="SimSun" w:cs="SimSun" w:hint="eastAsia"/>
          <w:sz w:val="21"/>
          <w:szCs w:val="21"/>
        </w:rPr>
        <w:t>交</w:t>
      </w:r>
    </w:p>
    <w:p w14:paraId="2C752DE2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minus</w:t>
      </w:r>
      <w:r w:rsidRPr="00EE47A3">
        <w:rPr>
          <w:rStyle w:val="md-plain"/>
          <w:sz w:val="21"/>
          <w:szCs w:val="21"/>
        </w:rPr>
        <w:t xml:space="preserve"> </w:t>
      </w:r>
      <w:r w:rsidRPr="00EE47A3">
        <w:rPr>
          <w:rStyle w:val="md-plain"/>
          <w:rFonts w:ascii="SimSun" w:eastAsia="SimSun" w:hAnsi="SimSun" w:cs="SimSun" w:hint="eastAsia"/>
          <w:sz w:val="21"/>
          <w:szCs w:val="21"/>
        </w:rPr>
        <w:t>差</w:t>
      </w:r>
    </w:p>
    <w:p w14:paraId="266E028E" w14:textId="77777777" w:rsidR="00EE47A3" w:rsidRPr="00EE47A3" w:rsidRDefault="00EE47A3" w:rsidP="00EE47A3">
      <w:pPr>
        <w:pStyle w:val="md-end-block"/>
        <w:ind w:firstLine="400"/>
        <w:rPr>
          <w:sz w:val="21"/>
          <w:szCs w:val="21"/>
        </w:rPr>
      </w:pPr>
      <w:r w:rsidRPr="00EE47A3">
        <w:rPr>
          <w:rFonts w:hAnsi="Symbol"/>
          <w:sz w:val="21"/>
          <w:szCs w:val="21"/>
        </w:rPr>
        <w:t></w:t>
      </w:r>
      <w:r w:rsidRPr="00EE47A3">
        <w:rPr>
          <w:sz w:val="21"/>
          <w:szCs w:val="21"/>
        </w:rPr>
        <w:t xml:space="preserve">  </w:t>
      </w:r>
      <w:r w:rsidRPr="00EE47A3">
        <w:rPr>
          <w:rStyle w:val="HTMLCode"/>
          <w:rFonts w:ascii="var(--monospace)" w:hAnsi="var(--monospace)"/>
          <w:sz w:val="21"/>
          <w:szCs w:val="21"/>
          <w:bdr w:val="single" w:sz="6" w:space="0" w:color="E7EAED" w:frame="1"/>
          <w:shd w:val="clear" w:color="auto" w:fill="F3F4F4"/>
        </w:rPr>
        <w:t>union</w:t>
      </w:r>
      <w:r w:rsidRPr="00EE47A3">
        <w:rPr>
          <w:rStyle w:val="md-plain"/>
          <w:sz w:val="21"/>
          <w:szCs w:val="21"/>
        </w:rPr>
        <w:t xml:space="preserve"> </w:t>
      </w:r>
      <w:r w:rsidRPr="00EE47A3">
        <w:rPr>
          <w:rStyle w:val="md-plain"/>
          <w:rFonts w:ascii="SimSun" w:eastAsia="SimSun" w:hAnsi="SimSun" w:cs="SimSun" w:hint="eastAsia"/>
          <w:sz w:val="21"/>
          <w:szCs w:val="21"/>
        </w:rPr>
        <w:t>并</w:t>
      </w:r>
    </w:p>
    <w:p w14:paraId="21383E97" w14:textId="3879C16C" w:rsidR="00EE47A3" w:rsidRPr="00EE47A3" w:rsidRDefault="00EE47A3" w:rsidP="00EE47A3">
      <w:pPr>
        <w:pStyle w:val="Heading2"/>
        <w:rPr>
          <w:rFonts w:ascii="Palatino" w:hAnsi="Palatino" w:hint="eastAsia"/>
        </w:rPr>
      </w:pPr>
      <w:r>
        <w:rPr>
          <w:rFonts w:ascii="Palatino" w:hAnsi="Palatino" w:hint="eastAsia"/>
        </w:rPr>
        <w:t>SQL</w:t>
      </w:r>
      <w:r>
        <w:rPr>
          <w:rFonts w:ascii="Palatino" w:hAnsi="Palatino" w:hint="eastAsia"/>
        </w:rPr>
        <w:t>函数</w:t>
      </w:r>
    </w:p>
    <w:p w14:paraId="370C7907" w14:textId="463A464F" w:rsidR="00EE47A3" w:rsidRPr="0002319D" w:rsidRDefault="0002319D" w:rsidP="00FF4B68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SimSun" w:hAnsi="SimSun" w:cs="SimSun"/>
          <w:kern w:val="0"/>
          <w:szCs w:val="21"/>
        </w:rPr>
      </w:pPr>
      <w:r w:rsidRPr="0002319D">
        <w:rPr>
          <w:rFonts w:ascii="SimSun" w:hAnsi="SimSun" w:cs="SimSun" w:hint="eastAsia"/>
          <w:kern w:val="0"/>
          <w:szCs w:val="21"/>
        </w:rPr>
        <w:t>数字函数</w:t>
      </w:r>
    </w:p>
    <w:p w14:paraId="333B779C" w14:textId="23029BED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/>
          <w:kern w:val="0"/>
          <w:szCs w:val="21"/>
        </w:rPr>
        <w:t>abs(n)</w:t>
      </w:r>
      <w:r w:rsidRPr="0002319D">
        <w:rPr>
          <w:rFonts w:ascii="Palatino" w:hAnsi="Palatino" w:cs="SimSun"/>
          <w:kern w:val="0"/>
          <w:szCs w:val="21"/>
        </w:rPr>
        <w:t>：返回数字</w:t>
      </w:r>
      <w:r w:rsidRPr="0002319D">
        <w:rPr>
          <w:rFonts w:ascii="Palatino" w:hAnsi="Palatino" w:cs="SimSun"/>
          <w:kern w:val="0"/>
          <w:szCs w:val="21"/>
        </w:rPr>
        <w:t>n</w:t>
      </w:r>
      <w:r w:rsidRPr="0002319D">
        <w:rPr>
          <w:rFonts w:ascii="Palatino" w:hAnsi="Palatino" w:cs="SimSun"/>
          <w:kern w:val="0"/>
          <w:szCs w:val="21"/>
        </w:rPr>
        <w:t>的绝对值</w:t>
      </w:r>
      <w:r w:rsidRPr="0002319D">
        <w:rPr>
          <w:rFonts w:ascii="Palatino" w:hAnsi="Palatino" w:cs="SimSun"/>
          <w:kern w:val="0"/>
          <w:szCs w:val="21"/>
        </w:rPr>
        <w:t>、</w:t>
      </w:r>
    </w:p>
    <w:p w14:paraId="3FFE24F2" w14:textId="3624A1D9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/>
          <w:kern w:val="0"/>
          <w:szCs w:val="21"/>
        </w:rPr>
        <w:t>ceil(n)</w:t>
      </w:r>
      <w:r w:rsidRPr="0002319D">
        <w:rPr>
          <w:rFonts w:ascii="Palatino" w:hAnsi="Palatino" w:cs="SimSun"/>
          <w:kern w:val="0"/>
          <w:szCs w:val="21"/>
        </w:rPr>
        <w:t>：返回</w:t>
      </w:r>
      <w:r w:rsidRPr="0002319D">
        <w:rPr>
          <w:rFonts w:ascii="Palatino" w:hAnsi="Palatino" w:cs="SimSun"/>
          <w:kern w:val="0"/>
          <w:szCs w:val="21"/>
        </w:rPr>
        <w:t>&gt;=</w:t>
      </w:r>
      <w:r w:rsidRPr="0002319D">
        <w:rPr>
          <w:rFonts w:ascii="Palatino" w:hAnsi="Palatino" w:cs="SimSun"/>
          <w:kern w:val="0"/>
          <w:szCs w:val="21"/>
        </w:rPr>
        <w:t>数字</w:t>
      </w:r>
      <w:r w:rsidRPr="0002319D">
        <w:rPr>
          <w:rFonts w:ascii="Palatino" w:hAnsi="Palatino" w:cs="SimSun"/>
          <w:kern w:val="0"/>
          <w:szCs w:val="21"/>
        </w:rPr>
        <w:t>n</w:t>
      </w:r>
      <w:r w:rsidRPr="0002319D">
        <w:rPr>
          <w:rFonts w:ascii="Palatino" w:hAnsi="Palatino" w:cs="SimSun"/>
          <w:kern w:val="0"/>
          <w:szCs w:val="21"/>
        </w:rPr>
        <w:t>的最小整数</w:t>
      </w:r>
    </w:p>
    <w:p w14:paraId="008A7502" w14:textId="3661D800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/>
          <w:kern w:val="0"/>
          <w:szCs w:val="21"/>
        </w:rPr>
        <w:t>floor(n)</w:t>
      </w:r>
      <w:r w:rsidRPr="0002319D">
        <w:rPr>
          <w:rFonts w:ascii="Palatino" w:hAnsi="Palatino" w:cs="SimSun"/>
          <w:kern w:val="0"/>
          <w:szCs w:val="21"/>
        </w:rPr>
        <w:t>：返回</w:t>
      </w:r>
      <w:r w:rsidRPr="0002319D">
        <w:rPr>
          <w:rFonts w:ascii="Palatino" w:hAnsi="Palatino" w:cs="SimSun"/>
          <w:kern w:val="0"/>
          <w:szCs w:val="21"/>
        </w:rPr>
        <w:t>&lt;=</w:t>
      </w:r>
      <w:r w:rsidRPr="0002319D">
        <w:rPr>
          <w:rFonts w:ascii="Palatino" w:hAnsi="Palatino" w:cs="SimSun"/>
          <w:kern w:val="0"/>
          <w:szCs w:val="21"/>
        </w:rPr>
        <w:t>数字</w:t>
      </w:r>
      <w:r w:rsidRPr="0002319D">
        <w:rPr>
          <w:rFonts w:ascii="Palatino" w:hAnsi="Palatino" w:cs="SimSun"/>
          <w:kern w:val="0"/>
          <w:szCs w:val="21"/>
        </w:rPr>
        <w:t>n</w:t>
      </w:r>
      <w:r w:rsidRPr="0002319D">
        <w:rPr>
          <w:rFonts w:ascii="Palatino" w:hAnsi="Palatino" w:cs="SimSun"/>
          <w:kern w:val="0"/>
          <w:szCs w:val="21"/>
        </w:rPr>
        <w:t>的最大整数</w:t>
      </w:r>
    </w:p>
    <w:p w14:paraId="7116E748" w14:textId="0C51A11E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/>
          <w:kern w:val="0"/>
          <w:szCs w:val="21"/>
        </w:rPr>
        <w:t>round(n,[m])</w:t>
      </w:r>
      <w:r w:rsidRPr="0002319D">
        <w:rPr>
          <w:rFonts w:ascii="Palatino" w:hAnsi="Palatino" w:cs="SimSun"/>
          <w:kern w:val="0"/>
          <w:szCs w:val="21"/>
        </w:rPr>
        <w:t>：四舍五入运算</w:t>
      </w:r>
      <w:r w:rsidRPr="0002319D">
        <w:rPr>
          <w:rFonts w:ascii="Palatino" w:hAnsi="Palatino" w:cs="SimSun"/>
          <w:kern w:val="0"/>
          <w:szCs w:val="21"/>
        </w:rPr>
        <w:t>,</w:t>
      </w:r>
      <w:r w:rsidRPr="0002319D">
        <w:rPr>
          <w:rFonts w:ascii="Palatino" w:hAnsi="Palatino" w:cs="SimSun"/>
          <w:kern w:val="0"/>
          <w:szCs w:val="21"/>
        </w:rPr>
        <w:t>如果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缺省则四舍五入到整数位</w:t>
      </w:r>
      <w:r w:rsidRPr="0002319D">
        <w:rPr>
          <w:rFonts w:ascii="Palatino" w:hAnsi="Palatino" w:cs="SimSun"/>
          <w:kern w:val="0"/>
          <w:szCs w:val="21"/>
        </w:rPr>
        <w:t>，</w:t>
      </w:r>
      <w:r w:rsidRPr="0002319D">
        <w:rPr>
          <w:rFonts w:ascii="Palatino" w:hAnsi="Palatino" w:cs="SimSun"/>
          <w:kern w:val="0"/>
          <w:szCs w:val="21"/>
        </w:rPr>
        <w:t>m&lt;0,</w:t>
      </w:r>
      <w:r w:rsidRPr="0002319D">
        <w:rPr>
          <w:rFonts w:ascii="Palatino" w:hAnsi="Palatino" w:cs="SimSun"/>
          <w:kern w:val="0"/>
          <w:szCs w:val="21"/>
        </w:rPr>
        <w:t>四舍五入到小数点的前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位</w:t>
      </w:r>
      <w:r w:rsidRPr="0002319D">
        <w:rPr>
          <w:rFonts w:ascii="Palatino" w:hAnsi="Palatino" w:cs="SimSun"/>
          <w:kern w:val="0"/>
          <w:szCs w:val="21"/>
        </w:rPr>
        <w:t>,m&gt;0</w:t>
      </w:r>
      <w:r w:rsidRPr="0002319D">
        <w:rPr>
          <w:rFonts w:ascii="Palatino" w:hAnsi="Palatino" w:cs="SimSun"/>
          <w:kern w:val="0"/>
          <w:szCs w:val="21"/>
        </w:rPr>
        <w:t>四舍五入到小数点的后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位</w:t>
      </w:r>
    </w:p>
    <w:p w14:paraId="0468DEDC" w14:textId="294EA606" w:rsid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/>
          <w:kern w:val="0"/>
          <w:szCs w:val="21"/>
        </w:rPr>
        <w:t>trunc(n,[m])</w:t>
      </w:r>
      <w:r w:rsidRPr="0002319D">
        <w:rPr>
          <w:rFonts w:ascii="Palatino" w:hAnsi="Palatino" w:cs="SimSun"/>
          <w:kern w:val="0"/>
          <w:szCs w:val="21"/>
        </w:rPr>
        <w:t>：截取数字</w:t>
      </w:r>
      <w:r w:rsidRPr="0002319D">
        <w:rPr>
          <w:rFonts w:ascii="Palatino" w:hAnsi="Palatino" w:cs="SimSun"/>
          <w:kern w:val="0"/>
          <w:szCs w:val="21"/>
        </w:rPr>
        <w:t>,</w:t>
      </w:r>
      <w:r w:rsidRPr="0002319D">
        <w:rPr>
          <w:rFonts w:ascii="Palatino" w:hAnsi="Palatino" w:cs="SimSun"/>
          <w:kern w:val="0"/>
          <w:szCs w:val="21"/>
        </w:rPr>
        <w:t>如果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缺省则将小数位截去</w:t>
      </w:r>
      <w:r w:rsidRPr="0002319D">
        <w:rPr>
          <w:rFonts w:ascii="Palatino" w:hAnsi="Palatino" w:cs="SimSun"/>
          <w:kern w:val="0"/>
          <w:szCs w:val="21"/>
        </w:rPr>
        <w:t>m&lt;0,</w:t>
      </w:r>
      <w:r w:rsidRPr="0002319D">
        <w:rPr>
          <w:rFonts w:ascii="Palatino" w:hAnsi="Palatino" w:cs="SimSun"/>
          <w:kern w:val="0"/>
          <w:szCs w:val="21"/>
        </w:rPr>
        <w:t>截取到小数点的前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位</w:t>
      </w:r>
      <w:r w:rsidRPr="0002319D">
        <w:rPr>
          <w:rFonts w:ascii="Palatino" w:hAnsi="Palatino" w:cs="SimSun"/>
          <w:kern w:val="0"/>
          <w:szCs w:val="21"/>
        </w:rPr>
        <w:t>,m&gt;0</w:t>
      </w:r>
      <w:r w:rsidRPr="0002319D">
        <w:rPr>
          <w:rFonts w:ascii="Palatino" w:hAnsi="Palatino" w:cs="SimSun"/>
          <w:kern w:val="0"/>
          <w:szCs w:val="21"/>
        </w:rPr>
        <w:t>截取到小数点的后</w:t>
      </w:r>
      <w:r w:rsidRPr="0002319D">
        <w:rPr>
          <w:rFonts w:ascii="Palatino" w:hAnsi="Palatino" w:cs="SimSun"/>
          <w:kern w:val="0"/>
          <w:szCs w:val="21"/>
        </w:rPr>
        <w:t>m</w:t>
      </w:r>
      <w:r w:rsidRPr="0002319D">
        <w:rPr>
          <w:rFonts w:ascii="Palatino" w:hAnsi="Palatino" w:cs="SimSun"/>
          <w:kern w:val="0"/>
          <w:szCs w:val="21"/>
        </w:rPr>
        <w:t>位</w:t>
      </w:r>
    </w:p>
    <w:p w14:paraId="1849AD1B" w14:textId="309A1509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sqrt(n)</w:t>
      </w:r>
      <w:r w:rsidRPr="0002319D">
        <w:rPr>
          <w:rFonts w:ascii="Palatino" w:hAnsi="Palatino" w:cs="SimSun" w:hint="eastAsia"/>
          <w:kern w:val="0"/>
          <w:szCs w:val="21"/>
        </w:rPr>
        <w:t>：返回数字</w:t>
      </w:r>
      <w:r w:rsidRPr="0002319D">
        <w:rPr>
          <w:rFonts w:ascii="Palatino" w:hAnsi="Palatino" w:cs="SimSun" w:hint="eastAsia"/>
          <w:kern w:val="0"/>
          <w:szCs w:val="21"/>
        </w:rPr>
        <w:t>n(n</w:t>
      </w:r>
      <w:r w:rsidRPr="0002319D">
        <w:rPr>
          <w:rFonts w:ascii="Palatino" w:hAnsi="Palatino" w:cs="SimSun" w:hint="eastAsia"/>
          <w:kern w:val="0"/>
          <w:szCs w:val="21"/>
        </w:rPr>
        <w:t>必须大于</w:t>
      </w:r>
      <w:r w:rsidRPr="0002319D">
        <w:rPr>
          <w:rFonts w:ascii="Palatino" w:hAnsi="Palatino" w:cs="SimSun" w:hint="eastAsia"/>
          <w:kern w:val="0"/>
          <w:szCs w:val="21"/>
        </w:rPr>
        <w:t>0)</w:t>
      </w:r>
      <w:r w:rsidRPr="0002319D">
        <w:rPr>
          <w:rFonts w:ascii="Palatino" w:hAnsi="Palatino" w:cs="SimSun" w:hint="eastAsia"/>
          <w:kern w:val="0"/>
          <w:szCs w:val="21"/>
        </w:rPr>
        <w:t>的平方根</w:t>
      </w:r>
    </w:p>
    <w:p w14:paraId="7A3521DC" w14:textId="10062D0D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power(n,m)</w:t>
      </w:r>
      <w:r w:rsidRPr="0002319D">
        <w:rPr>
          <w:rFonts w:ascii="Palatino" w:hAnsi="Palatino" w:cs="SimSun" w:hint="eastAsia"/>
          <w:kern w:val="0"/>
          <w:szCs w:val="21"/>
        </w:rPr>
        <w:t>：返回数字</w:t>
      </w:r>
      <w:r w:rsidRPr="0002319D">
        <w:rPr>
          <w:rFonts w:ascii="Palatino" w:hAnsi="Palatino" w:cs="SimSun" w:hint="eastAsia"/>
          <w:kern w:val="0"/>
          <w:szCs w:val="21"/>
        </w:rPr>
        <w:t>n</w:t>
      </w:r>
      <w:r w:rsidRPr="0002319D">
        <w:rPr>
          <w:rFonts w:ascii="Palatino" w:hAnsi="Palatino" w:cs="SimSun" w:hint="eastAsia"/>
          <w:kern w:val="0"/>
          <w:szCs w:val="21"/>
        </w:rPr>
        <w:t>的</w:t>
      </w:r>
      <w:r w:rsidRPr="0002319D">
        <w:rPr>
          <w:rFonts w:ascii="Palatino" w:hAnsi="Palatino" w:cs="SimSun" w:hint="eastAsia"/>
          <w:kern w:val="0"/>
          <w:szCs w:val="21"/>
        </w:rPr>
        <w:t>m</w:t>
      </w:r>
      <w:r w:rsidRPr="0002319D">
        <w:rPr>
          <w:rFonts w:ascii="Palatino" w:hAnsi="Palatino" w:cs="SimSun" w:hint="eastAsia"/>
          <w:kern w:val="0"/>
          <w:szCs w:val="21"/>
        </w:rPr>
        <w:t>次幂，底数</w:t>
      </w:r>
      <w:r w:rsidRPr="0002319D">
        <w:rPr>
          <w:rFonts w:ascii="Palatino" w:hAnsi="Palatino" w:cs="SimSun" w:hint="eastAsia"/>
          <w:kern w:val="0"/>
          <w:szCs w:val="21"/>
        </w:rPr>
        <w:t>n</w:t>
      </w:r>
      <w:r w:rsidRPr="0002319D">
        <w:rPr>
          <w:rFonts w:ascii="Palatino" w:hAnsi="Palatino" w:cs="SimSun" w:hint="eastAsia"/>
          <w:kern w:val="0"/>
          <w:szCs w:val="21"/>
        </w:rPr>
        <w:t>和指数</w:t>
      </w:r>
      <w:r w:rsidRPr="0002319D">
        <w:rPr>
          <w:rFonts w:ascii="Palatino" w:hAnsi="Palatino" w:cs="SimSun" w:hint="eastAsia"/>
          <w:kern w:val="0"/>
          <w:szCs w:val="21"/>
        </w:rPr>
        <w:t>m</w:t>
      </w:r>
      <w:r w:rsidRPr="0002319D">
        <w:rPr>
          <w:rFonts w:ascii="Palatino" w:hAnsi="Palatino" w:cs="SimSun" w:hint="eastAsia"/>
          <w:kern w:val="0"/>
          <w:szCs w:val="21"/>
        </w:rPr>
        <w:t>都可以是任意数字</w:t>
      </w:r>
      <w:r w:rsidRPr="0002319D">
        <w:rPr>
          <w:rFonts w:ascii="Palatino" w:hAnsi="Palatino" w:cs="SimSun" w:hint="eastAsia"/>
          <w:kern w:val="0"/>
          <w:szCs w:val="21"/>
        </w:rPr>
        <w:t>,</w:t>
      </w:r>
      <w:r w:rsidRPr="0002319D">
        <w:rPr>
          <w:rFonts w:ascii="Palatino" w:hAnsi="Palatino" w:cs="SimSun" w:hint="eastAsia"/>
          <w:kern w:val="0"/>
          <w:szCs w:val="21"/>
        </w:rPr>
        <w:t>但是如果底数</w:t>
      </w:r>
      <w:r w:rsidRPr="0002319D">
        <w:rPr>
          <w:rFonts w:ascii="Palatino" w:hAnsi="Palatino" w:cs="SimSun" w:hint="eastAsia"/>
          <w:kern w:val="0"/>
          <w:szCs w:val="21"/>
        </w:rPr>
        <w:t>n</w:t>
      </w:r>
      <w:r w:rsidRPr="0002319D">
        <w:rPr>
          <w:rFonts w:ascii="Palatino" w:hAnsi="Palatino" w:cs="SimSun" w:hint="eastAsia"/>
          <w:kern w:val="0"/>
          <w:szCs w:val="21"/>
        </w:rPr>
        <w:t>为负数则指数</w:t>
      </w:r>
      <w:r w:rsidRPr="0002319D">
        <w:rPr>
          <w:rFonts w:ascii="Palatino" w:hAnsi="Palatino" w:cs="SimSun" w:hint="eastAsia"/>
          <w:kern w:val="0"/>
          <w:szCs w:val="21"/>
        </w:rPr>
        <w:t>m</w:t>
      </w:r>
      <w:r w:rsidRPr="0002319D">
        <w:rPr>
          <w:rFonts w:ascii="Palatino" w:hAnsi="Palatino" w:cs="SimSun" w:hint="eastAsia"/>
          <w:kern w:val="0"/>
          <w:szCs w:val="21"/>
        </w:rPr>
        <w:t>必须为正数</w:t>
      </w:r>
    </w:p>
    <w:p w14:paraId="1669E3D3" w14:textId="5F975FB6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exp(n)</w:t>
      </w:r>
      <w:r w:rsidRPr="0002319D">
        <w:rPr>
          <w:rFonts w:ascii="Palatino" w:hAnsi="Palatino" w:cs="SimSun" w:hint="eastAsia"/>
          <w:kern w:val="0"/>
          <w:szCs w:val="21"/>
        </w:rPr>
        <w:t>：返回</w:t>
      </w:r>
      <w:r w:rsidRPr="0002319D">
        <w:rPr>
          <w:rFonts w:ascii="Palatino" w:hAnsi="Palatino" w:cs="SimSun" w:hint="eastAsia"/>
          <w:kern w:val="0"/>
          <w:szCs w:val="21"/>
        </w:rPr>
        <w:t>e(2.71828183....)</w:t>
      </w:r>
      <w:r w:rsidRPr="0002319D">
        <w:rPr>
          <w:rFonts w:ascii="Palatino" w:hAnsi="Palatino" w:cs="SimSun" w:hint="eastAsia"/>
          <w:kern w:val="0"/>
          <w:szCs w:val="21"/>
        </w:rPr>
        <w:t>的</w:t>
      </w:r>
      <w:r w:rsidRPr="0002319D">
        <w:rPr>
          <w:rFonts w:ascii="Palatino" w:hAnsi="Palatino" w:cs="SimSun" w:hint="eastAsia"/>
          <w:kern w:val="0"/>
          <w:szCs w:val="21"/>
        </w:rPr>
        <w:t>n</w:t>
      </w:r>
      <w:r w:rsidRPr="0002319D">
        <w:rPr>
          <w:rFonts w:ascii="Palatino" w:hAnsi="Palatino" w:cs="SimSun" w:hint="eastAsia"/>
          <w:kern w:val="0"/>
          <w:szCs w:val="21"/>
        </w:rPr>
        <w:t>次幂</w:t>
      </w:r>
    </w:p>
    <w:p w14:paraId="33594E68" w14:textId="5FD6EC10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ln(n)</w:t>
      </w:r>
      <w:r w:rsidRPr="0002319D">
        <w:rPr>
          <w:rFonts w:ascii="Palatino" w:hAnsi="Palatino" w:cs="SimSun" w:hint="eastAsia"/>
          <w:kern w:val="0"/>
          <w:szCs w:val="21"/>
        </w:rPr>
        <w:t>：返回数字</w:t>
      </w:r>
      <w:r w:rsidRPr="0002319D">
        <w:rPr>
          <w:rFonts w:ascii="Palatino" w:hAnsi="Palatino" w:cs="SimSun" w:hint="eastAsia"/>
          <w:kern w:val="0"/>
          <w:szCs w:val="21"/>
        </w:rPr>
        <w:t>n(n</w:t>
      </w:r>
      <w:r w:rsidRPr="0002319D">
        <w:rPr>
          <w:rFonts w:ascii="Palatino" w:hAnsi="Palatino" w:cs="SimSun" w:hint="eastAsia"/>
          <w:kern w:val="0"/>
          <w:szCs w:val="21"/>
        </w:rPr>
        <w:t>必须大于</w:t>
      </w:r>
      <w:r w:rsidRPr="0002319D">
        <w:rPr>
          <w:rFonts w:ascii="Palatino" w:hAnsi="Palatino" w:cs="SimSun" w:hint="eastAsia"/>
          <w:kern w:val="0"/>
          <w:szCs w:val="21"/>
        </w:rPr>
        <w:t>0)</w:t>
      </w:r>
      <w:r w:rsidRPr="0002319D">
        <w:rPr>
          <w:rFonts w:ascii="Palatino" w:hAnsi="Palatino" w:cs="SimSun" w:hint="eastAsia"/>
          <w:kern w:val="0"/>
          <w:szCs w:val="21"/>
        </w:rPr>
        <w:t>的自然对数</w:t>
      </w:r>
    </w:p>
    <w:p w14:paraId="1FB56A47" w14:textId="1D3CE5E0" w:rsidR="0002319D" w:rsidRP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log(n,m)</w:t>
      </w:r>
      <w:r w:rsidRPr="0002319D">
        <w:rPr>
          <w:rFonts w:ascii="Palatino" w:hAnsi="Palatino" w:cs="SimSun" w:hint="eastAsia"/>
          <w:kern w:val="0"/>
          <w:szCs w:val="21"/>
        </w:rPr>
        <w:t>：返回底数为</w:t>
      </w:r>
      <w:r w:rsidRPr="0002319D">
        <w:rPr>
          <w:rFonts w:ascii="Palatino" w:hAnsi="Palatino" w:cs="SimSun" w:hint="eastAsia"/>
          <w:kern w:val="0"/>
          <w:szCs w:val="21"/>
        </w:rPr>
        <w:t>n(</w:t>
      </w:r>
      <w:r w:rsidRPr="0002319D">
        <w:rPr>
          <w:rFonts w:ascii="Palatino" w:hAnsi="Palatino" w:cs="SimSun" w:hint="eastAsia"/>
          <w:kern w:val="0"/>
          <w:szCs w:val="21"/>
        </w:rPr>
        <w:t>除</w:t>
      </w:r>
      <w:r w:rsidRPr="0002319D">
        <w:rPr>
          <w:rFonts w:ascii="Palatino" w:hAnsi="Palatino" w:cs="SimSun" w:hint="eastAsia"/>
          <w:kern w:val="0"/>
          <w:szCs w:val="21"/>
        </w:rPr>
        <w:t>0</w:t>
      </w:r>
      <w:r w:rsidRPr="0002319D">
        <w:rPr>
          <w:rFonts w:ascii="Palatino" w:hAnsi="Palatino" w:cs="SimSun" w:hint="eastAsia"/>
          <w:kern w:val="0"/>
          <w:szCs w:val="21"/>
        </w:rPr>
        <w:t>及</w:t>
      </w:r>
      <w:r w:rsidRPr="0002319D">
        <w:rPr>
          <w:rFonts w:ascii="Palatino" w:hAnsi="Palatino" w:cs="SimSun" w:hint="eastAsia"/>
          <w:kern w:val="0"/>
          <w:szCs w:val="21"/>
        </w:rPr>
        <w:t>1</w:t>
      </w:r>
      <w:r w:rsidRPr="0002319D">
        <w:rPr>
          <w:rFonts w:ascii="Palatino" w:hAnsi="Palatino" w:cs="SimSun" w:hint="eastAsia"/>
          <w:kern w:val="0"/>
          <w:szCs w:val="21"/>
        </w:rPr>
        <w:t>的正整数</w:t>
      </w:r>
      <w:r w:rsidRPr="0002319D">
        <w:rPr>
          <w:rFonts w:ascii="Palatino" w:hAnsi="Palatino" w:cs="SimSun" w:hint="eastAsia"/>
          <w:kern w:val="0"/>
          <w:szCs w:val="21"/>
        </w:rPr>
        <w:t>)</w:t>
      </w:r>
      <w:r w:rsidRPr="0002319D">
        <w:rPr>
          <w:rFonts w:ascii="Palatino" w:hAnsi="Palatino" w:cs="SimSun" w:hint="eastAsia"/>
          <w:kern w:val="0"/>
          <w:szCs w:val="21"/>
        </w:rPr>
        <w:t>的</w:t>
      </w:r>
      <w:r w:rsidRPr="0002319D">
        <w:rPr>
          <w:rFonts w:ascii="Palatino" w:hAnsi="Palatino" w:cs="SimSun" w:hint="eastAsia"/>
          <w:kern w:val="0"/>
          <w:szCs w:val="21"/>
        </w:rPr>
        <w:t>m(</w:t>
      </w:r>
      <w:r w:rsidRPr="0002319D">
        <w:rPr>
          <w:rFonts w:ascii="Palatino" w:hAnsi="Palatino" w:cs="SimSun" w:hint="eastAsia"/>
          <w:kern w:val="0"/>
          <w:szCs w:val="21"/>
        </w:rPr>
        <w:t>任何正整数</w:t>
      </w:r>
      <w:r w:rsidRPr="0002319D">
        <w:rPr>
          <w:rFonts w:ascii="Palatino" w:hAnsi="Palatino" w:cs="SimSun" w:hint="eastAsia"/>
          <w:kern w:val="0"/>
          <w:szCs w:val="21"/>
        </w:rPr>
        <w:t>)</w:t>
      </w:r>
      <w:r w:rsidRPr="0002319D">
        <w:rPr>
          <w:rFonts w:ascii="Palatino" w:hAnsi="Palatino" w:cs="SimSun" w:hint="eastAsia"/>
          <w:kern w:val="0"/>
          <w:szCs w:val="21"/>
        </w:rPr>
        <w:t>对数</w:t>
      </w:r>
    </w:p>
    <w:p w14:paraId="4944100B" w14:textId="1ECC942C" w:rsidR="0002319D" w:rsidRDefault="0002319D" w:rsidP="00FF4B68">
      <w:pPr>
        <w:pStyle w:val="ListParagraph"/>
        <w:widowControl/>
        <w:numPr>
          <w:ilvl w:val="0"/>
          <w:numId w:val="19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mod(n,m)</w:t>
      </w:r>
      <w:r w:rsidRPr="0002319D">
        <w:rPr>
          <w:rFonts w:ascii="Palatino" w:hAnsi="Palatino" w:cs="SimSun" w:hint="eastAsia"/>
          <w:kern w:val="0"/>
          <w:szCs w:val="21"/>
        </w:rPr>
        <w:t>：返回数字</w:t>
      </w:r>
      <w:r w:rsidRPr="0002319D">
        <w:rPr>
          <w:rFonts w:ascii="Palatino" w:hAnsi="Palatino" w:cs="SimSun" w:hint="eastAsia"/>
          <w:kern w:val="0"/>
          <w:szCs w:val="21"/>
        </w:rPr>
        <w:t>n/m</w:t>
      </w:r>
      <w:r w:rsidRPr="0002319D">
        <w:rPr>
          <w:rFonts w:ascii="Palatino" w:hAnsi="Palatino" w:cs="SimSun" w:hint="eastAsia"/>
          <w:kern w:val="0"/>
          <w:szCs w:val="21"/>
        </w:rPr>
        <w:t>的余数</w:t>
      </w:r>
      <w:r w:rsidRPr="0002319D">
        <w:rPr>
          <w:rFonts w:ascii="Palatino" w:hAnsi="Palatino" w:cs="SimSun" w:hint="eastAsia"/>
          <w:kern w:val="0"/>
          <w:szCs w:val="21"/>
        </w:rPr>
        <w:t>,</w:t>
      </w:r>
      <w:r w:rsidRPr="0002319D">
        <w:rPr>
          <w:rFonts w:ascii="Palatino" w:hAnsi="Palatino" w:cs="SimSun" w:hint="eastAsia"/>
          <w:kern w:val="0"/>
          <w:szCs w:val="21"/>
        </w:rPr>
        <w:t>如果数字</w:t>
      </w:r>
      <w:r w:rsidRPr="0002319D">
        <w:rPr>
          <w:rFonts w:ascii="Palatino" w:hAnsi="Palatino" w:cs="SimSun" w:hint="eastAsia"/>
          <w:kern w:val="0"/>
          <w:szCs w:val="21"/>
        </w:rPr>
        <w:t>m=0</w:t>
      </w:r>
      <w:r w:rsidRPr="0002319D">
        <w:rPr>
          <w:rFonts w:ascii="Palatino" w:hAnsi="Palatino" w:cs="SimSun" w:hint="eastAsia"/>
          <w:kern w:val="0"/>
          <w:szCs w:val="21"/>
        </w:rPr>
        <w:t>则返回</w:t>
      </w:r>
      <w:r w:rsidRPr="0002319D">
        <w:rPr>
          <w:rFonts w:ascii="Palatino" w:hAnsi="Palatino" w:cs="SimSun" w:hint="eastAsia"/>
          <w:kern w:val="0"/>
          <w:szCs w:val="21"/>
        </w:rPr>
        <w:t>n</w:t>
      </w:r>
    </w:p>
    <w:p w14:paraId="295D0CD7" w14:textId="7440D367" w:rsidR="0002319D" w:rsidRPr="0002319D" w:rsidRDefault="0002319D" w:rsidP="00FF4B68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字符函数</w:t>
      </w:r>
    </w:p>
    <w:p w14:paraId="79FF2A0B" w14:textId="5DE5F771" w:rsidR="0002319D" w:rsidRPr="0002319D" w:rsidRDefault="0002319D" w:rsidP="00FF4B68">
      <w:pPr>
        <w:pStyle w:val="ListParagraph"/>
        <w:widowControl/>
        <w:numPr>
          <w:ilvl w:val="0"/>
          <w:numId w:val="21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ascii(n)</w:t>
      </w:r>
      <w:r w:rsidRPr="0002319D">
        <w:rPr>
          <w:rFonts w:ascii="Palatino" w:hAnsi="Palatino" w:cs="SimSun" w:hint="eastAsia"/>
          <w:kern w:val="0"/>
          <w:szCs w:val="21"/>
        </w:rPr>
        <w:t>：返回字符</w:t>
      </w:r>
      <w:r w:rsidRPr="0002319D">
        <w:rPr>
          <w:rFonts w:ascii="Palatino" w:hAnsi="Palatino" w:cs="SimSun" w:hint="eastAsia"/>
          <w:kern w:val="0"/>
          <w:szCs w:val="21"/>
        </w:rPr>
        <w:t>c</w:t>
      </w:r>
      <w:r w:rsidRPr="0002319D">
        <w:rPr>
          <w:rFonts w:ascii="Palatino" w:hAnsi="Palatino" w:cs="SimSun" w:hint="eastAsia"/>
          <w:kern w:val="0"/>
          <w:szCs w:val="21"/>
        </w:rPr>
        <w:t>的</w:t>
      </w:r>
      <w:r w:rsidRPr="0002319D">
        <w:rPr>
          <w:rFonts w:ascii="Palatino" w:hAnsi="Palatino" w:cs="SimSun" w:hint="eastAsia"/>
          <w:kern w:val="0"/>
          <w:szCs w:val="21"/>
        </w:rPr>
        <w:t>ascii</w:t>
      </w:r>
      <w:r w:rsidRPr="0002319D">
        <w:rPr>
          <w:rFonts w:ascii="Palatino" w:hAnsi="Palatino" w:cs="SimSun" w:hint="eastAsia"/>
          <w:kern w:val="0"/>
          <w:szCs w:val="21"/>
        </w:rPr>
        <w:t>值</w:t>
      </w:r>
    </w:p>
    <w:p w14:paraId="1D47FF92" w14:textId="5A9B4E89" w:rsidR="0002319D" w:rsidRP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chr(n)</w:t>
      </w:r>
      <w:r w:rsidRPr="0002319D">
        <w:rPr>
          <w:rFonts w:ascii="Palatino" w:hAnsi="Palatino" w:cs="SimSun" w:hint="eastAsia"/>
          <w:kern w:val="0"/>
          <w:szCs w:val="21"/>
        </w:rPr>
        <w:t>：将</w:t>
      </w:r>
      <w:r w:rsidRPr="0002319D">
        <w:rPr>
          <w:rFonts w:ascii="Palatino" w:hAnsi="Palatino" w:cs="SimSun" w:hint="eastAsia"/>
          <w:kern w:val="0"/>
          <w:szCs w:val="21"/>
        </w:rPr>
        <w:t>ascii</w:t>
      </w:r>
      <w:r w:rsidRPr="0002319D">
        <w:rPr>
          <w:rFonts w:ascii="Palatino" w:hAnsi="Palatino" w:cs="SimSun" w:hint="eastAsia"/>
          <w:kern w:val="0"/>
          <w:szCs w:val="21"/>
        </w:rPr>
        <w:t>值转换为对应的字符</w:t>
      </w:r>
    </w:p>
    <w:p w14:paraId="7FD9E475" w14:textId="6F34FA24" w:rsidR="0002319D" w:rsidRP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lastRenderedPageBreak/>
        <w:t>initcap(s)</w:t>
      </w:r>
      <w:r w:rsidRPr="0002319D">
        <w:rPr>
          <w:rFonts w:ascii="Palatino" w:hAnsi="Palatino" w:cs="SimSun" w:hint="eastAsia"/>
          <w:kern w:val="0"/>
          <w:szCs w:val="21"/>
        </w:rPr>
        <w:t>：将字符串</w:t>
      </w:r>
      <w:r w:rsidRPr="0002319D">
        <w:rPr>
          <w:rFonts w:ascii="Palatino" w:hAnsi="Palatino" w:cs="SimSun" w:hint="eastAsia"/>
          <w:kern w:val="0"/>
          <w:szCs w:val="21"/>
        </w:rPr>
        <w:t>s</w:t>
      </w:r>
      <w:r w:rsidRPr="0002319D">
        <w:rPr>
          <w:rFonts w:ascii="Palatino" w:hAnsi="Palatino" w:cs="SimSun" w:hint="eastAsia"/>
          <w:kern w:val="0"/>
          <w:szCs w:val="21"/>
        </w:rPr>
        <w:t>所有的单词</w:t>
      </w:r>
      <w:r w:rsidRPr="0002319D">
        <w:rPr>
          <w:rFonts w:ascii="Palatino" w:hAnsi="Palatino" w:cs="SimSun" w:hint="eastAsia"/>
          <w:kern w:val="0"/>
          <w:szCs w:val="21"/>
        </w:rPr>
        <w:t>(</w:t>
      </w:r>
      <w:r w:rsidRPr="0002319D">
        <w:rPr>
          <w:rFonts w:ascii="Palatino" w:hAnsi="Palatino" w:cs="SimSun" w:hint="eastAsia"/>
          <w:kern w:val="0"/>
          <w:szCs w:val="21"/>
        </w:rPr>
        <w:t>依空格或非字母字符划分单词区间</w:t>
      </w:r>
      <w:r w:rsidRPr="0002319D">
        <w:rPr>
          <w:rFonts w:ascii="Palatino" w:hAnsi="Palatino" w:cs="SimSun" w:hint="eastAsia"/>
          <w:kern w:val="0"/>
          <w:szCs w:val="21"/>
        </w:rPr>
        <w:t>)</w:t>
      </w:r>
      <w:r w:rsidRPr="0002319D">
        <w:rPr>
          <w:rFonts w:ascii="Palatino" w:hAnsi="Palatino" w:cs="SimSun" w:hint="eastAsia"/>
          <w:kern w:val="0"/>
          <w:szCs w:val="21"/>
        </w:rPr>
        <w:t>的首字母大写</w:t>
      </w:r>
      <w:r w:rsidRPr="0002319D">
        <w:rPr>
          <w:rFonts w:ascii="Palatino" w:hAnsi="Palatino" w:cs="SimSun" w:hint="eastAsia"/>
          <w:kern w:val="0"/>
          <w:szCs w:val="21"/>
        </w:rPr>
        <w:t>,</w:t>
      </w:r>
      <w:r w:rsidRPr="0002319D">
        <w:rPr>
          <w:rFonts w:ascii="Palatino" w:hAnsi="Palatino" w:cs="SimSun" w:hint="eastAsia"/>
          <w:kern w:val="0"/>
          <w:szCs w:val="21"/>
        </w:rPr>
        <w:t>其余小写</w:t>
      </w:r>
    </w:p>
    <w:p w14:paraId="56537A78" w14:textId="1D8FE6AF" w:rsidR="0002319D" w:rsidRP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lower(s)</w:t>
      </w:r>
      <w:r w:rsidRPr="0002319D">
        <w:rPr>
          <w:rFonts w:ascii="Palatino" w:hAnsi="Palatino" w:cs="SimSun" w:hint="eastAsia"/>
          <w:kern w:val="0"/>
          <w:szCs w:val="21"/>
        </w:rPr>
        <w:t>：将字符串</w:t>
      </w:r>
      <w:r w:rsidRPr="0002319D">
        <w:rPr>
          <w:rFonts w:ascii="Palatino" w:hAnsi="Palatino" w:cs="SimSun" w:hint="eastAsia"/>
          <w:kern w:val="0"/>
          <w:szCs w:val="21"/>
        </w:rPr>
        <w:t>s</w:t>
      </w:r>
      <w:r w:rsidRPr="0002319D">
        <w:rPr>
          <w:rFonts w:ascii="Palatino" w:hAnsi="Palatino" w:cs="SimSun" w:hint="eastAsia"/>
          <w:kern w:val="0"/>
          <w:szCs w:val="21"/>
        </w:rPr>
        <w:t>中所有的字符转换为小写</w:t>
      </w:r>
      <w:r w:rsidRPr="0002319D">
        <w:rPr>
          <w:rFonts w:ascii="Palatino" w:hAnsi="Palatino" w:cs="SimSun"/>
          <w:kern w:val="0"/>
          <w:szCs w:val="21"/>
        </w:rPr>
        <w:tab/>
      </w:r>
    </w:p>
    <w:p w14:paraId="78E1AF9A" w14:textId="3491859E" w:rsidR="0002319D" w:rsidRP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upper(s)</w:t>
      </w:r>
      <w:r w:rsidRPr="0002319D">
        <w:rPr>
          <w:rFonts w:ascii="Palatino" w:hAnsi="Palatino" w:cs="SimSun" w:hint="eastAsia"/>
          <w:kern w:val="0"/>
          <w:szCs w:val="21"/>
        </w:rPr>
        <w:t>：将字符串</w:t>
      </w:r>
      <w:r w:rsidRPr="0002319D">
        <w:rPr>
          <w:rFonts w:ascii="Palatino" w:hAnsi="Palatino" w:cs="SimSun" w:hint="eastAsia"/>
          <w:kern w:val="0"/>
          <w:szCs w:val="21"/>
        </w:rPr>
        <w:t>s</w:t>
      </w:r>
      <w:r w:rsidRPr="0002319D">
        <w:rPr>
          <w:rFonts w:ascii="Palatino" w:hAnsi="Palatino" w:cs="SimSun" w:hint="eastAsia"/>
          <w:kern w:val="0"/>
          <w:szCs w:val="21"/>
        </w:rPr>
        <w:t>中所有的字符转换为大写</w:t>
      </w:r>
    </w:p>
    <w:p w14:paraId="6BB900E5" w14:textId="4DBFC129" w:rsidR="0002319D" w:rsidRP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concat(s1,s2)</w:t>
      </w:r>
      <w:r w:rsidRPr="0002319D">
        <w:rPr>
          <w:rFonts w:ascii="Palatino" w:hAnsi="Palatino" w:cs="SimSun" w:hint="eastAsia"/>
          <w:kern w:val="0"/>
          <w:szCs w:val="21"/>
        </w:rPr>
        <w:t>：将字符串</w:t>
      </w:r>
      <w:r w:rsidRPr="0002319D">
        <w:rPr>
          <w:rFonts w:ascii="Palatino" w:hAnsi="Palatino" w:cs="SimSun" w:hint="eastAsia"/>
          <w:kern w:val="0"/>
          <w:szCs w:val="21"/>
        </w:rPr>
        <w:t>s2</w:t>
      </w:r>
      <w:r w:rsidRPr="0002319D">
        <w:rPr>
          <w:rFonts w:ascii="Palatino" w:hAnsi="Palatino" w:cs="SimSun" w:hint="eastAsia"/>
          <w:kern w:val="0"/>
          <w:szCs w:val="21"/>
        </w:rPr>
        <w:t>连接在</w:t>
      </w:r>
      <w:r w:rsidRPr="0002319D">
        <w:rPr>
          <w:rFonts w:ascii="Palatino" w:hAnsi="Palatino" w:cs="SimSun" w:hint="eastAsia"/>
          <w:kern w:val="0"/>
          <w:szCs w:val="21"/>
        </w:rPr>
        <w:t>s1</w:t>
      </w:r>
      <w:r w:rsidRPr="0002319D">
        <w:rPr>
          <w:rFonts w:ascii="Palatino" w:hAnsi="Palatino" w:cs="SimSun" w:hint="eastAsia"/>
          <w:kern w:val="0"/>
          <w:szCs w:val="21"/>
        </w:rPr>
        <w:t>后面，等同于操作符</w:t>
      </w:r>
      <w:r w:rsidRPr="0002319D">
        <w:rPr>
          <w:rFonts w:ascii="Palatino" w:hAnsi="Palatino" w:cs="SimSun" w:hint="eastAsia"/>
          <w:kern w:val="0"/>
          <w:szCs w:val="21"/>
        </w:rPr>
        <w:t>||</w:t>
      </w:r>
    </w:p>
    <w:p w14:paraId="6095F765" w14:textId="0BF48DAC" w:rsidR="0002319D" w:rsidRDefault="0002319D" w:rsidP="00FF4B68">
      <w:pPr>
        <w:pStyle w:val="ListParagraph"/>
        <w:widowControl/>
        <w:numPr>
          <w:ilvl w:val="0"/>
          <w:numId w:val="20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02319D">
        <w:rPr>
          <w:rFonts w:ascii="Palatino" w:hAnsi="Palatino" w:cs="SimSun" w:hint="eastAsia"/>
          <w:kern w:val="0"/>
          <w:szCs w:val="21"/>
        </w:rPr>
        <w:t>length(s)</w:t>
      </w:r>
      <w:r w:rsidRPr="0002319D">
        <w:rPr>
          <w:rFonts w:ascii="Palatino" w:hAnsi="Palatino" w:cs="SimSun" w:hint="eastAsia"/>
          <w:kern w:val="0"/>
          <w:szCs w:val="21"/>
        </w:rPr>
        <w:t>：将返回字串</w:t>
      </w:r>
      <w:r w:rsidRPr="0002319D">
        <w:rPr>
          <w:rFonts w:ascii="Palatino" w:hAnsi="Palatino" w:cs="SimSun" w:hint="eastAsia"/>
          <w:kern w:val="0"/>
          <w:szCs w:val="21"/>
        </w:rPr>
        <w:t>s</w:t>
      </w:r>
      <w:r w:rsidRPr="0002319D">
        <w:rPr>
          <w:rFonts w:ascii="Palatino" w:hAnsi="Palatino" w:cs="SimSun" w:hint="eastAsia"/>
          <w:kern w:val="0"/>
          <w:szCs w:val="21"/>
        </w:rPr>
        <w:t>的长度，返回的长度包括其中的所有空格</w:t>
      </w:r>
      <w:r w:rsidRPr="0002319D">
        <w:rPr>
          <w:rFonts w:ascii="Palatino" w:hAnsi="Palatino" w:cs="SimSun" w:hint="eastAsia"/>
          <w:kern w:val="0"/>
          <w:szCs w:val="21"/>
        </w:rPr>
        <w:t>(</w:t>
      </w:r>
      <w:r w:rsidRPr="0002319D">
        <w:rPr>
          <w:rFonts w:ascii="Palatino" w:hAnsi="Palatino" w:cs="SimSun" w:hint="eastAsia"/>
          <w:kern w:val="0"/>
          <w:szCs w:val="21"/>
        </w:rPr>
        <w:t>尾部空格也算</w:t>
      </w:r>
      <w:r w:rsidRPr="0002319D">
        <w:rPr>
          <w:rFonts w:ascii="Palatino" w:hAnsi="Palatino" w:cs="SimSun" w:hint="eastAsia"/>
          <w:kern w:val="0"/>
          <w:szCs w:val="21"/>
        </w:rPr>
        <w:t>)</w:t>
      </w:r>
      <w:r w:rsidRPr="0002319D">
        <w:rPr>
          <w:rFonts w:ascii="Palatino" w:hAnsi="Palatino" w:cs="SimSun" w:hint="eastAsia"/>
          <w:kern w:val="0"/>
          <w:szCs w:val="21"/>
        </w:rPr>
        <w:t>；如果</w:t>
      </w:r>
      <w:r w:rsidRPr="0002319D">
        <w:rPr>
          <w:rFonts w:ascii="Palatino" w:hAnsi="Palatino" w:cs="SimSun" w:hint="eastAsia"/>
          <w:kern w:val="0"/>
          <w:szCs w:val="21"/>
        </w:rPr>
        <w:t>s</w:t>
      </w:r>
      <w:r w:rsidRPr="0002319D">
        <w:rPr>
          <w:rFonts w:ascii="Palatino" w:hAnsi="Palatino" w:cs="SimSun" w:hint="eastAsia"/>
          <w:kern w:val="0"/>
          <w:szCs w:val="21"/>
        </w:rPr>
        <w:t>为</w:t>
      </w:r>
      <w:r w:rsidRPr="0002319D">
        <w:rPr>
          <w:rFonts w:ascii="Palatino" w:hAnsi="Palatino" w:cs="SimSun" w:hint="eastAsia"/>
          <w:kern w:val="0"/>
          <w:szCs w:val="21"/>
        </w:rPr>
        <w:t>null</w:t>
      </w:r>
      <w:r w:rsidRPr="0002319D">
        <w:rPr>
          <w:rFonts w:ascii="Palatino" w:hAnsi="Palatino" w:cs="SimSun" w:hint="eastAsia"/>
          <w:kern w:val="0"/>
          <w:szCs w:val="21"/>
        </w:rPr>
        <w:t>，则返回</w:t>
      </w:r>
      <w:r w:rsidRPr="0002319D">
        <w:rPr>
          <w:rFonts w:ascii="Palatino" w:hAnsi="Palatino" w:cs="SimSun" w:hint="eastAsia"/>
          <w:kern w:val="0"/>
          <w:szCs w:val="21"/>
        </w:rPr>
        <w:t>null</w:t>
      </w:r>
    </w:p>
    <w:p w14:paraId="3FEBC684" w14:textId="5052041F" w:rsidR="00142FEE" w:rsidRPr="00142FEE" w:rsidRDefault="00142FEE" w:rsidP="00FF4B68">
      <w:pPr>
        <w:pStyle w:val="ListParagraph"/>
        <w:widowControl/>
        <w:numPr>
          <w:ilvl w:val="0"/>
          <w:numId w:val="18"/>
        </w:numPr>
        <w:ind w:firstLineChars="0"/>
        <w:jc w:val="left"/>
        <w:rPr>
          <w:rFonts w:ascii="Palatino" w:hAnsi="Palatino" w:cs="SimSun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日期函数</w:t>
      </w:r>
    </w:p>
    <w:p w14:paraId="69B823FB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sysdate</w:t>
      </w:r>
      <w:r w:rsidRPr="00142FEE">
        <w:rPr>
          <w:rFonts w:ascii="Palatino" w:hAnsi="Palatino" w:cs="SimSun" w:hint="eastAsia"/>
          <w:kern w:val="0"/>
          <w:szCs w:val="21"/>
        </w:rPr>
        <w:t>：返回系统当前日期时间</w:t>
      </w:r>
    </w:p>
    <w:p w14:paraId="58493909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systimestamp</w:t>
      </w:r>
      <w:r w:rsidRPr="00142FEE">
        <w:rPr>
          <w:rFonts w:ascii="Palatino" w:hAnsi="Palatino" w:cs="SimSun" w:hint="eastAsia"/>
          <w:kern w:val="0"/>
          <w:szCs w:val="21"/>
        </w:rPr>
        <w:t>：返回系统当前日期时间和时区</w:t>
      </w:r>
    </w:p>
    <w:p w14:paraId="0C1DFAD8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current_date</w:t>
      </w:r>
      <w:r w:rsidRPr="00142FEE">
        <w:rPr>
          <w:rFonts w:ascii="Palatino" w:hAnsi="Palatino" w:cs="SimSun" w:hint="eastAsia"/>
          <w:kern w:val="0"/>
          <w:szCs w:val="21"/>
        </w:rPr>
        <w:t>：返回当前回话时区所对应的日期和时间</w:t>
      </w:r>
    </w:p>
    <w:p w14:paraId="752CEB82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current_timestamp</w:t>
      </w:r>
      <w:r w:rsidRPr="00142FEE">
        <w:rPr>
          <w:rFonts w:ascii="Palatino" w:hAnsi="Palatino" w:cs="SimSun" w:hint="eastAsia"/>
          <w:kern w:val="0"/>
          <w:szCs w:val="21"/>
        </w:rPr>
        <w:t>：返回当前回话时区所对应的日期时间</w:t>
      </w:r>
    </w:p>
    <w:p w14:paraId="5753DF86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localtimestamp</w:t>
      </w:r>
      <w:r w:rsidRPr="00142FEE">
        <w:rPr>
          <w:rFonts w:ascii="Palatino" w:hAnsi="Palatino" w:cs="SimSun" w:hint="eastAsia"/>
          <w:kern w:val="0"/>
          <w:szCs w:val="21"/>
        </w:rPr>
        <w:t>：返回当前回话时区所对应的日期时间</w:t>
      </w:r>
    </w:p>
    <w:p w14:paraId="47B2F6EA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systimestamp</w:t>
      </w:r>
      <w:r w:rsidRPr="00142FEE">
        <w:rPr>
          <w:rFonts w:ascii="Palatino" w:hAnsi="Palatino" w:cs="SimSun" w:hint="eastAsia"/>
          <w:kern w:val="0"/>
          <w:szCs w:val="21"/>
        </w:rPr>
        <w:t>：返回系统当前日期时间和时区</w:t>
      </w:r>
    </w:p>
    <w:p w14:paraId="37B743AD" w14:textId="77777777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sessiontimezone</w:t>
      </w:r>
      <w:r w:rsidRPr="00142FEE">
        <w:rPr>
          <w:rFonts w:ascii="Palatino" w:hAnsi="Palatino" w:cs="SimSun" w:hint="eastAsia"/>
          <w:kern w:val="0"/>
          <w:szCs w:val="21"/>
        </w:rPr>
        <w:t>：返回当前回话所在的时区</w:t>
      </w:r>
      <w:bookmarkStart w:id="1" w:name="_GoBack"/>
      <w:bookmarkEnd w:id="1"/>
    </w:p>
    <w:p w14:paraId="729B712F" w14:textId="0CAC276E" w:rsidR="00142FEE" w:rsidRPr="00142FEE" w:rsidRDefault="00142FEE" w:rsidP="00FF4B68">
      <w:pPr>
        <w:pStyle w:val="ListParagraph"/>
        <w:widowControl/>
        <w:numPr>
          <w:ilvl w:val="0"/>
          <w:numId w:val="22"/>
        </w:numPr>
        <w:ind w:firstLineChars="0"/>
        <w:jc w:val="left"/>
        <w:rPr>
          <w:rFonts w:ascii="Palatino" w:hAnsi="Palatino" w:cs="SimSun" w:hint="eastAsia"/>
          <w:kern w:val="0"/>
          <w:szCs w:val="21"/>
        </w:rPr>
      </w:pPr>
      <w:r w:rsidRPr="00142FEE">
        <w:rPr>
          <w:rFonts w:ascii="Palatino" w:hAnsi="Palatino" w:cs="SimSun" w:hint="eastAsia"/>
          <w:kern w:val="0"/>
          <w:szCs w:val="21"/>
        </w:rPr>
        <w:t>dbtimezone</w:t>
      </w:r>
      <w:r w:rsidRPr="00142FEE">
        <w:rPr>
          <w:rFonts w:ascii="Palatino" w:hAnsi="Palatino" w:cs="SimSun" w:hint="eastAsia"/>
          <w:kern w:val="0"/>
          <w:szCs w:val="21"/>
        </w:rPr>
        <w:t>：返回资料库所在的时区</w:t>
      </w:r>
    </w:p>
    <w:p w14:paraId="51249038" w14:textId="6C05A9C3" w:rsidR="00EA461D" w:rsidRPr="00C61B0F" w:rsidRDefault="00EA461D" w:rsidP="00EA461D">
      <w:pPr>
        <w:pStyle w:val="Heading1"/>
        <w:numPr>
          <w:ilvl w:val="0"/>
          <w:numId w:val="0"/>
        </w:numPr>
        <w:ind w:leftChars="67" w:left="566" w:hanging="425"/>
        <w:rPr>
          <w:rFonts w:ascii="Palatino" w:hAnsi="Palatino"/>
          <w:sz w:val="30"/>
          <w:szCs w:val="30"/>
        </w:rPr>
      </w:pPr>
      <w:r w:rsidRPr="00C61B0F">
        <w:rPr>
          <w:rFonts w:ascii="Palatino" w:hAnsi="Palatino"/>
          <w:sz w:val="30"/>
          <w:szCs w:val="30"/>
        </w:rPr>
        <w:t>阶段</w:t>
      </w:r>
      <w:r w:rsidRPr="00C61B0F">
        <w:rPr>
          <w:rFonts w:ascii="Palatino" w:hAnsi="Palatino"/>
          <w:sz w:val="30"/>
          <w:szCs w:val="30"/>
        </w:rPr>
        <w:t>2</w:t>
      </w:r>
      <w:r w:rsidRPr="00C61B0F">
        <w:rPr>
          <w:rFonts w:ascii="Palatino" w:hAnsi="Palatino"/>
          <w:sz w:val="30"/>
          <w:szCs w:val="30"/>
        </w:rPr>
        <w:t>：</w:t>
      </w:r>
      <w:r w:rsidR="00CF58F9">
        <w:rPr>
          <w:rFonts w:ascii="Palatino" w:hAnsi="Palatino" w:hint="eastAsia"/>
          <w:sz w:val="30"/>
          <w:szCs w:val="30"/>
        </w:rPr>
        <w:t>Oracle</w:t>
      </w:r>
      <w:r w:rsidRPr="00C61B0F">
        <w:rPr>
          <w:rFonts w:ascii="Palatino" w:hAnsi="Palatino"/>
          <w:sz w:val="30"/>
          <w:szCs w:val="30"/>
        </w:rPr>
        <w:t>项目实战</w:t>
      </w:r>
    </w:p>
    <w:p w14:paraId="02BD9D8C" w14:textId="77777777" w:rsidR="00125E3C" w:rsidRPr="00C61B0F" w:rsidRDefault="00125E3C">
      <w:pPr>
        <w:pStyle w:val="a0"/>
        <w:rPr>
          <w:rFonts w:ascii="Palatino" w:hAnsi="Palatino"/>
        </w:rPr>
      </w:pPr>
    </w:p>
    <w:p w14:paraId="3F51B83C" w14:textId="77777777" w:rsidR="00125E3C" w:rsidRPr="00C61B0F" w:rsidRDefault="00125E3C">
      <w:pPr>
        <w:pStyle w:val="a0"/>
        <w:rPr>
          <w:rFonts w:ascii="Palatino" w:hAnsi="Palatino"/>
        </w:rPr>
      </w:pPr>
    </w:p>
    <w:sectPr w:rsidR="00125E3C" w:rsidRPr="00C61B0F" w:rsidSect="00FD6011">
      <w:pgSz w:w="11906" w:h="16838"/>
      <w:pgMar w:top="1440" w:right="1797" w:bottom="1440" w:left="1800" w:header="851" w:footer="992" w:gutter="0"/>
      <w:pgNumType w:fmt="numberInDash"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AA653" w14:textId="77777777" w:rsidR="00FF4B68" w:rsidRDefault="00FF4B68" w:rsidP="00FD6011">
      <w:r>
        <w:separator/>
      </w:r>
    </w:p>
  </w:endnote>
  <w:endnote w:type="continuationSeparator" w:id="0">
    <w:p w14:paraId="1D07F5E8" w14:textId="77777777" w:rsidR="00FF4B68" w:rsidRDefault="00FF4B68" w:rsidP="00FD60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ar(--monospace)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DF3566" w14:textId="77777777" w:rsidR="00FD6011" w:rsidRDefault="00AF28DF">
    <w:pPr>
      <w:pStyle w:val="Footer"/>
      <w:jc w:val="center"/>
    </w:pPr>
    <w:r>
      <w:rPr>
        <w:rStyle w:val="PageNumber"/>
      </w:rPr>
      <w:fldChar w:fldCharType="begin"/>
    </w:r>
    <w:r w:rsidR="009523F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16EAC">
      <w:rPr>
        <w:rStyle w:val="PageNumber"/>
        <w:noProof/>
      </w:rPr>
      <w:t>- 9 -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E5AB1F" w14:textId="77777777" w:rsidR="00FD6011" w:rsidRDefault="009523F8">
    <w:pPr>
      <w:pStyle w:val="Footer"/>
      <w:jc w:val="center"/>
    </w:pPr>
    <w:r>
      <w:rPr>
        <w:rFonts w:hint="eastAsia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0C585C" w14:textId="77777777" w:rsidR="00FF4B68" w:rsidRDefault="00FF4B68" w:rsidP="00FD6011">
      <w:r>
        <w:separator/>
      </w:r>
    </w:p>
  </w:footnote>
  <w:footnote w:type="continuationSeparator" w:id="0">
    <w:p w14:paraId="2DFF0BCE" w14:textId="77777777" w:rsidR="00FF4B68" w:rsidRDefault="00FF4B68" w:rsidP="00FD60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DDF1E" w14:textId="65D7A253" w:rsidR="00FD6011" w:rsidRDefault="00FD601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B5151"/>
    <w:multiLevelType w:val="multilevel"/>
    <w:tmpl w:val="014B5151"/>
    <w:lvl w:ilvl="0" w:tentative="1">
      <w:start w:val="1"/>
      <w:numFmt w:val="bullet"/>
      <w:pStyle w:val="a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E809A3"/>
    <w:multiLevelType w:val="multilevel"/>
    <w:tmpl w:val="AEA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8C1B74"/>
    <w:multiLevelType w:val="multilevel"/>
    <w:tmpl w:val="F38CD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206C37"/>
    <w:multiLevelType w:val="hybridMultilevel"/>
    <w:tmpl w:val="F106208E"/>
    <w:lvl w:ilvl="0" w:tplc="DD627856">
      <w:start w:val="1"/>
      <w:numFmt w:val="bullet"/>
      <w:lvlText w:val="•"/>
      <w:lvlJc w:val="left"/>
      <w:pPr>
        <w:ind w:left="42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66E3AA0"/>
    <w:multiLevelType w:val="multilevel"/>
    <w:tmpl w:val="9E9C33FE"/>
    <w:lvl w:ilvl="0">
      <w:start w:val="1"/>
      <w:numFmt w:val="decimal"/>
      <w:pStyle w:val="Heading1"/>
      <w:isLgl/>
      <w:suff w:val="space"/>
      <w:lvlText w:val="%1"/>
      <w:lvlJc w:val="left"/>
      <w:pPr>
        <w:ind w:left="425" w:hanging="425"/>
      </w:pPr>
      <w:rPr>
        <w:rFonts w:ascii="Microsoft YaHei" w:eastAsia="Microsoft YaHei" w:hAnsi="Microsoft YaHei" w:hint="eastAsia"/>
        <w:b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1134" w:hanging="425"/>
      </w:pPr>
      <w:rPr>
        <w:rFonts w:ascii="Palatino" w:eastAsia="Microsoft YaHei" w:hAnsi="Palatino" w:hint="default"/>
        <w:b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1275" w:hanging="425"/>
      </w:pPr>
      <w:rPr>
        <w:rFonts w:ascii="Palatino" w:eastAsia="Microsoft YaHei" w:hAnsi="Palatino" w:hint="default"/>
        <w:b/>
      </w:rPr>
    </w:lvl>
    <w:lvl w:ilvl="3">
      <w:start w:val="1"/>
      <w:numFmt w:val="decimal"/>
      <w:pStyle w:val="Heading4"/>
      <w:isLgl/>
      <w:suff w:val="space"/>
      <w:lvlText w:val="%1.%2.%3.%4"/>
      <w:lvlJc w:val="left"/>
      <w:pPr>
        <w:ind w:left="425" w:hanging="425"/>
      </w:pPr>
      <w:rPr>
        <w:rFonts w:ascii="Microsoft YaHei" w:eastAsia="Microsoft YaHei" w:hAnsi="Microsoft YaHei" w:hint="eastAsia"/>
        <w:b/>
      </w:rPr>
    </w:lvl>
    <w:lvl w:ilvl="4">
      <w:start w:val="1"/>
      <w:numFmt w:val="decimal"/>
      <w:pStyle w:val="Heading5"/>
      <w:lvlText w:val="%5、"/>
      <w:lvlJc w:val="left"/>
      <w:pPr>
        <w:ind w:left="720" w:hanging="720"/>
      </w:pPr>
      <w:rPr>
        <w:rFonts w:hint="default"/>
      </w:rPr>
    </w:lvl>
    <w:lvl w:ilvl="5" w:tentative="1">
      <w:start w:val="1"/>
      <w:numFmt w:val="decimal"/>
      <w:pStyle w:val="Heading6"/>
      <w:isLgl/>
      <w:suff w:val="space"/>
      <w:lvlText w:val="%1.%2.%3.%4.%5.%6"/>
      <w:lvlJc w:val="left"/>
      <w:pPr>
        <w:ind w:left="425" w:hanging="425"/>
      </w:pPr>
      <w:rPr>
        <w:rFonts w:ascii="Microsoft YaHei" w:eastAsia="Microsoft YaHei" w:hAnsi="Microsoft YaHei"/>
        <w:b/>
        <w:i w:val="0"/>
      </w:rPr>
    </w:lvl>
    <w:lvl w:ilvl="6" w:tentative="1">
      <w:start w:val="1"/>
      <w:numFmt w:val="decimal"/>
      <w:pStyle w:val="Heading7"/>
      <w:isLgl/>
      <w:suff w:val="space"/>
      <w:lvlText w:val="%1.%2.%3.%4.%5.%6.%7"/>
      <w:lvlJc w:val="left"/>
      <w:pPr>
        <w:ind w:left="425" w:hanging="425"/>
      </w:pPr>
      <w:rPr>
        <w:rFonts w:ascii="Microsoft YaHei" w:eastAsia="Microsoft YaHei" w:hAnsi="Microsoft YaHei"/>
        <w:b/>
        <w:i w:val="0"/>
      </w:rPr>
    </w:lvl>
    <w:lvl w:ilvl="7" w:tentative="1">
      <w:start w:val="1"/>
      <w:numFmt w:val="decimal"/>
      <w:pStyle w:val="Heading8"/>
      <w:isLgl/>
      <w:suff w:val="space"/>
      <w:lvlText w:val="%1.%2.%3.%4.%5.%6.%7.%8"/>
      <w:lvlJc w:val="left"/>
      <w:pPr>
        <w:ind w:left="425" w:hanging="425"/>
      </w:pPr>
      <w:rPr>
        <w:rFonts w:ascii="Microsoft YaHei" w:eastAsia="Microsoft YaHei" w:hAnsi="Microsoft YaHei" w:hint="eastAsia"/>
        <w:b/>
      </w:rPr>
    </w:lvl>
    <w:lvl w:ilvl="8" w:tentative="1">
      <w:start w:val="1"/>
      <w:numFmt w:val="decimal"/>
      <w:pStyle w:val="Heading9"/>
      <w:isLgl/>
      <w:suff w:val="space"/>
      <w:lvlText w:val="%1.%2.%3.%4.%5.%6.%7.%8.%9"/>
      <w:lvlJc w:val="left"/>
      <w:pPr>
        <w:ind w:left="425" w:hanging="425"/>
      </w:pPr>
      <w:rPr>
        <w:rFonts w:ascii="Microsoft YaHei" w:eastAsia="Microsoft YaHei" w:hAnsi="Microsoft YaHei"/>
        <w:b/>
        <w:i w:val="0"/>
      </w:rPr>
    </w:lvl>
  </w:abstractNum>
  <w:abstractNum w:abstractNumId="5" w15:restartNumberingAfterBreak="0">
    <w:nsid w:val="2B4B1B5F"/>
    <w:multiLevelType w:val="multilevel"/>
    <w:tmpl w:val="9D462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A7D69"/>
    <w:multiLevelType w:val="multilevel"/>
    <w:tmpl w:val="2F8A7D69"/>
    <w:lvl w:ilvl="0" w:tentative="1">
      <w:start w:val="1"/>
      <w:numFmt w:val="decimal"/>
      <w:pStyle w:val="3"/>
      <w:lvlText w:val="%1)"/>
      <w:lvlJc w:val="left"/>
      <w:pPr>
        <w:ind w:left="860" w:hanging="420"/>
      </w:pPr>
    </w:lvl>
    <w:lvl w:ilvl="1" w:tentative="1">
      <w:start w:val="1"/>
      <w:numFmt w:val="lowerLetter"/>
      <w:lvlText w:val="%2)"/>
      <w:lvlJc w:val="left"/>
      <w:pPr>
        <w:ind w:left="1280" w:hanging="420"/>
      </w:pPr>
    </w:lvl>
    <w:lvl w:ilvl="2" w:tentative="1">
      <w:start w:val="1"/>
      <w:numFmt w:val="lowerRoman"/>
      <w:lvlText w:val="%3."/>
      <w:lvlJc w:val="right"/>
      <w:pPr>
        <w:ind w:left="1700" w:hanging="420"/>
      </w:pPr>
    </w:lvl>
    <w:lvl w:ilvl="3" w:tentative="1">
      <w:start w:val="1"/>
      <w:numFmt w:val="decimal"/>
      <w:lvlText w:val="%4."/>
      <w:lvlJc w:val="left"/>
      <w:pPr>
        <w:ind w:left="2120" w:hanging="420"/>
      </w:pPr>
    </w:lvl>
    <w:lvl w:ilvl="4" w:tentative="1">
      <w:start w:val="1"/>
      <w:numFmt w:val="lowerLetter"/>
      <w:lvlText w:val="%5)"/>
      <w:lvlJc w:val="left"/>
      <w:pPr>
        <w:ind w:left="2540" w:hanging="420"/>
      </w:pPr>
    </w:lvl>
    <w:lvl w:ilvl="5" w:tentative="1">
      <w:start w:val="1"/>
      <w:numFmt w:val="lowerRoman"/>
      <w:lvlText w:val="%6."/>
      <w:lvlJc w:val="right"/>
      <w:pPr>
        <w:ind w:left="2960" w:hanging="420"/>
      </w:pPr>
    </w:lvl>
    <w:lvl w:ilvl="6" w:tentative="1">
      <w:start w:val="1"/>
      <w:numFmt w:val="decimal"/>
      <w:lvlText w:val="%7."/>
      <w:lvlJc w:val="left"/>
      <w:pPr>
        <w:ind w:left="3380" w:hanging="420"/>
      </w:pPr>
    </w:lvl>
    <w:lvl w:ilvl="7" w:tentative="1">
      <w:start w:val="1"/>
      <w:numFmt w:val="lowerLetter"/>
      <w:lvlText w:val="%8)"/>
      <w:lvlJc w:val="left"/>
      <w:pPr>
        <w:ind w:left="3800" w:hanging="420"/>
      </w:pPr>
    </w:lvl>
    <w:lvl w:ilvl="8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7" w15:restartNumberingAfterBreak="0">
    <w:nsid w:val="39A53913"/>
    <w:multiLevelType w:val="multilevel"/>
    <w:tmpl w:val="8604B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4758CF"/>
    <w:multiLevelType w:val="multilevel"/>
    <w:tmpl w:val="8DA2F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A23682"/>
    <w:multiLevelType w:val="multilevel"/>
    <w:tmpl w:val="C124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33F0C"/>
    <w:multiLevelType w:val="hybridMultilevel"/>
    <w:tmpl w:val="D55496E0"/>
    <w:lvl w:ilvl="0" w:tplc="DD627856">
      <w:start w:val="1"/>
      <w:numFmt w:val="bullet"/>
      <w:lvlText w:val="•"/>
      <w:lvlJc w:val="left"/>
      <w:pPr>
        <w:ind w:left="42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7070F3"/>
    <w:multiLevelType w:val="hybridMultilevel"/>
    <w:tmpl w:val="E31648EE"/>
    <w:lvl w:ilvl="0" w:tplc="DD627856">
      <w:start w:val="1"/>
      <w:numFmt w:val="bullet"/>
      <w:lvlText w:val="•"/>
      <w:lvlJc w:val="left"/>
      <w:pPr>
        <w:ind w:left="42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A7001B"/>
    <w:multiLevelType w:val="hybridMultilevel"/>
    <w:tmpl w:val="E92AAEC4"/>
    <w:lvl w:ilvl="0" w:tplc="26AAAB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543FA2"/>
    <w:multiLevelType w:val="multilevel"/>
    <w:tmpl w:val="EF46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F2152E"/>
    <w:multiLevelType w:val="multilevel"/>
    <w:tmpl w:val="58EAA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512E90"/>
    <w:multiLevelType w:val="hybridMultilevel"/>
    <w:tmpl w:val="2C6203F4"/>
    <w:lvl w:ilvl="0" w:tplc="DD627856">
      <w:start w:val="1"/>
      <w:numFmt w:val="bullet"/>
      <w:lvlText w:val="•"/>
      <w:lvlJc w:val="left"/>
      <w:pPr>
        <w:ind w:left="420" w:hanging="420"/>
      </w:pPr>
      <w:rPr>
        <w:rFonts w:ascii="SimSun" w:hAnsi="SimSu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E6640AE"/>
    <w:multiLevelType w:val="multilevel"/>
    <w:tmpl w:val="14A45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0933647"/>
    <w:multiLevelType w:val="multilevel"/>
    <w:tmpl w:val="EDAE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A70C2A"/>
    <w:multiLevelType w:val="multilevel"/>
    <w:tmpl w:val="B53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67F50"/>
    <w:multiLevelType w:val="hybridMultilevel"/>
    <w:tmpl w:val="BD22551E"/>
    <w:lvl w:ilvl="0" w:tplc="F9CED87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BDD5ACE"/>
    <w:multiLevelType w:val="multilevel"/>
    <w:tmpl w:val="C39C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23625E"/>
    <w:multiLevelType w:val="multilevel"/>
    <w:tmpl w:val="EC2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18"/>
  </w:num>
  <w:num w:numId="5">
    <w:abstractNumId w:val="9"/>
  </w:num>
  <w:num w:numId="6">
    <w:abstractNumId w:val="21"/>
  </w:num>
  <w:num w:numId="7">
    <w:abstractNumId w:val="20"/>
  </w:num>
  <w:num w:numId="8">
    <w:abstractNumId w:val="1"/>
  </w:num>
  <w:num w:numId="9">
    <w:abstractNumId w:val="7"/>
  </w:num>
  <w:num w:numId="10">
    <w:abstractNumId w:val="17"/>
  </w:num>
  <w:num w:numId="11">
    <w:abstractNumId w:val="5"/>
  </w:num>
  <w:num w:numId="12">
    <w:abstractNumId w:val="14"/>
  </w:num>
  <w:num w:numId="13">
    <w:abstractNumId w:val="2"/>
  </w:num>
  <w:num w:numId="14">
    <w:abstractNumId w:val="8"/>
  </w:num>
  <w:num w:numId="15">
    <w:abstractNumId w:val="16"/>
  </w:num>
  <w:num w:numId="16">
    <w:abstractNumId w:val="13"/>
  </w:num>
  <w:num w:numId="17">
    <w:abstractNumId w:val="19"/>
  </w:num>
  <w:num w:numId="18">
    <w:abstractNumId w:val="12"/>
  </w:num>
  <w:num w:numId="19">
    <w:abstractNumId w:val="10"/>
  </w:num>
  <w:num w:numId="20">
    <w:abstractNumId w:val="3"/>
  </w:num>
  <w:num w:numId="21">
    <w:abstractNumId w:val="15"/>
  </w:num>
  <w:num w:numId="22">
    <w:abstractNumId w:val="1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4C0A"/>
    <w:rsid w:val="00007B8A"/>
    <w:rsid w:val="00012169"/>
    <w:rsid w:val="0002319D"/>
    <w:rsid w:val="000240DD"/>
    <w:rsid w:val="0003248D"/>
    <w:rsid w:val="000531BD"/>
    <w:rsid w:val="000567F7"/>
    <w:rsid w:val="00063814"/>
    <w:rsid w:val="000725F8"/>
    <w:rsid w:val="00087B69"/>
    <w:rsid w:val="000A2701"/>
    <w:rsid w:val="000A7CDF"/>
    <w:rsid w:val="000D41FF"/>
    <w:rsid w:val="000F31C4"/>
    <w:rsid w:val="00115D3C"/>
    <w:rsid w:val="001217F6"/>
    <w:rsid w:val="00123358"/>
    <w:rsid w:val="00125E3C"/>
    <w:rsid w:val="00134ADE"/>
    <w:rsid w:val="00142FEE"/>
    <w:rsid w:val="0019545C"/>
    <w:rsid w:val="001B10D1"/>
    <w:rsid w:val="001C2CD2"/>
    <w:rsid w:val="001C7D5F"/>
    <w:rsid w:val="001E6086"/>
    <w:rsid w:val="002237D0"/>
    <w:rsid w:val="00250212"/>
    <w:rsid w:val="00290242"/>
    <w:rsid w:val="002C3E73"/>
    <w:rsid w:val="003040AD"/>
    <w:rsid w:val="00321192"/>
    <w:rsid w:val="003321C4"/>
    <w:rsid w:val="00334697"/>
    <w:rsid w:val="00345E77"/>
    <w:rsid w:val="003543A3"/>
    <w:rsid w:val="003608D2"/>
    <w:rsid w:val="00360D12"/>
    <w:rsid w:val="003721A0"/>
    <w:rsid w:val="003878FB"/>
    <w:rsid w:val="00392C8F"/>
    <w:rsid w:val="003B3FFF"/>
    <w:rsid w:val="003D545E"/>
    <w:rsid w:val="00400DCA"/>
    <w:rsid w:val="00475BE5"/>
    <w:rsid w:val="00483BB6"/>
    <w:rsid w:val="004A3612"/>
    <w:rsid w:val="004A4A92"/>
    <w:rsid w:val="004B14DA"/>
    <w:rsid w:val="004B42B0"/>
    <w:rsid w:val="004C4149"/>
    <w:rsid w:val="00502BF6"/>
    <w:rsid w:val="005117A9"/>
    <w:rsid w:val="0052566F"/>
    <w:rsid w:val="005A21CE"/>
    <w:rsid w:val="005C0958"/>
    <w:rsid w:val="005C31C5"/>
    <w:rsid w:val="005F2188"/>
    <w:rsid w:val="00617A8C"/>
    <w:rsid w:val="0063205B"/>
    <w:rsid w:val="00653667"/>
    <w:rsid w:val="006A2FF5"/>
    <w:rsid w:val="006B2D21"/>
    <w:rsid w:val="006B679C"/>
    <w:rsid w:val="006D212B"/>
    <w:rsid w:val="006E5931"/>
    <w:rsid w:val="006F5982"/>
    <w:rsid w:val="00712A08"/>
    <w:rsid w:val="00714360"/>
    <w:rsid w:val="0073152A"/>
    <w:rsid w:val="007438D2"/>
    <w:rsid w:val="00746DD6"/>
    <w:rsid w:val="007477A4"/>
    <w:rsid w:val="00751B8D"/>
    <w:rsid w:val="00763DDA"/>
    <w:rsid w:val="0076403D"/>
    <w:rsid w:val="00764E25"/>
    <w:rsid w:val="00795E92"/>
    <w:rsid w:val="007A671F"/>
    <w:rsid w:val="007B45D5"/>
    <w:rsid w:val="007B78AD"/>
    <w:rsid w:val="008100DB"/>
    <w:rsid w:val="00835910"/>
    <w:rsid w:val="00836DAC"/>
    <w:rsid w:val="008466F9"/>
    <w:rsid w:val="00864F3A"/>
    <w:rsid w:val="0089591E"/>
    <w:rsid w:val="008C5C2A"/>
    <w:rsid w:val="008E5E06"/>
    <w:rsid w:val="009503EB"/>
    <w:rsid w:val="009523F8"/>
    <w:rsid w:val="00977916"/>
    <w:rsid w:val="0099427A"/>
    <w:rsid w:val="009B7F69"/>
    <w:rsid w:val="009C5375"/>
    <w:rsid w:val="009F24ED"/>
    <w:rsid w:val="00A04FFD"/>
    <w:rsid w:val="00A11B4A"/>
    <w:rsid w:val="00A12834"/>
    <w:rsid w:val="00A24F84"/>
    <w:rsid w:val="00A25B7F"/>
    <w:rsid w:val="00A45E38"/>
    <w:rsid w:val="00A92778"/>
    <w:rsid w:val="00AB2495"/>
    <w:rsid w:val="00AD1CA6"/>
    <w:rsid w:val="00AD5EFA"/>
    <w:rsid w:val="00AF28DF"/>
    <w:rsid w:val="00B0284A"/>
    <w:rsid w:val="00B16EAC"/>
    <w:rsid w:val="00B2077B"/>
    <w:rsid w:val="00B26318"/>
    <w:rsid w:val="00B65E1F"/>
    <w:rsid w:val="00B953AF"/>
    <w:rsid w:val="00BC5E37"/>
    <w:rsid w:val="00BE2682"/>
    <w:rsid w:val="00BE2BAB"/>
    <w:rsid w:val="00BE7D9A"/>
    <w:rsid w:val="00C00A54"/>
    <w:rsid w:val="00C115FA"/>
    <w:rsid w:val="00C35D75"/>
    <w:rsid w:val="00C609A1"/>
    <w:rsid w:val="00C61B0F"/>
    <w:rsid w:val="00C70CF8"/>
    <w:rsid w:val="00CD3220"/>
    <w:rsid w:val="00CF58F9"/>
    <w:rsid w:val="00D13028"/>
    <w:rsid w:val="00D21B7B"/>
    <w:rsid w:val="00D23DF2"/>
    <w:rsid w:val="00D24C0A"/>
    <w:rsid w:val="00D429AC"/>
    <w:rsid w:val="00D5069E"/>
    <w:rsid w:val="00D5742F"/>
    <w:rsid w:val="00D60FB7"/>
    <w:rsid w:val="00D647C4"/>
    <w:rsid w:val="00D90388"/>
    <w:rsid w:val="00DA4C61"/>
    <w:rsid w:val="00DB148A"/>
    <w:rsid w:val="00DB729A"/>
    <w:rsid w:val="00DC3586"/>
    <w:rsid w:val="00DE03DF"/>
    <w:rsid w:val="00DE7D3E"/>
    <w:rsid w:val="00DF3147"/>
    <w:rsid w:val="00E0236A"/>
    <w:rsid w:val="00E078B6"/>
    <w:rsid w:val="00E1114C"/>
    <w:rsid w:val="00E15B89"/>
    <w:rsid w:val="00E20031"/>
    <w:rsid w:val="00E355F4"/>
    <w:rsid w:val="00E6660E"/>
    <w:rsid w:val="00E83C5A"/>
    <w:rsid w:val="00E95307"/>
    <w:rsid w:val="00EA461D"/>
    <w:rsid w:val="00EA6F7A"/>
    <w:rsid w:val="00EE47A3"/>
    <w:rsid w:val="00F3245D"/>
    <w:rsid w:val="00F531B1"/>
    <w:rsid w:val="00F638A9"/>
    <w:rsid w:val="00F65610"/>
    <w:rsid w:val="00F74CA0"/>
    <w:rsid w:val="00F84B14"/>
    <w:rsid w:val="00F94B4F"/>
    <w:rsid w:val="00F96786"/>
    <w:rsid w:val="00FA7118"/>
    <w:rsid w:val="00FB05DE"/>
    <w:rsid w:val="00FB72BA"/>
    <w:rsid w:val="00FC60B4"/>
    <w:rsid w:val="00FD6011"/>
    <w:rsid w:val="00FF23F4"/>
    <w:rsid w:val="00FF4B68"/>
    <w:rsid w:val="0AA53284"/>
    <w:rsid w:val="171D097B"/>
    <w:rsid w:val="1DCD3486"/>
    <w:rsid w:val="21A701C3"/>
    <w:rsid w:val="29082BE0"/>
    <w:rsid w:val="30193FE8"/>
    <w:rsid w:val="3A593BA6"/>
    <w:rsid w:val="3A611FD9"/>
    <w:rsid w:val="471F22CE"/>
    <w:rsid w:val="47757240"/>
    <w:rsid w:val="5ADC2A05"/>
    <w:rsid w:val="5E60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25FB7"/>
  <w15:docId w15:val="{526129E6-7A4D-EF44-BEFB-6E212D21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qFormat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D601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011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Microsoft YaHei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11"/>
    <w:pPr>
      <w:keepNext/>
      <w:keepLines/>
      <w:numPr>
        <w:ilvl w:val="1"/>
        <w:numId w:val="1"/>
      </w:numPr>
      <w:spacing w:before="260" w:after="260" w:line="416" w:lineRule="auto"/>
      <w:ind w:left="425"/>
      <w:outlineLvl w:val="1"/>
    </w:pPr>
    <w:rPr>
      <w:rFonts w:ascii="Microsoft YaHei" w:eastAsia="Microsoft YaHei" w:hAnsi="Microsoft YaHei" w:cs="Microsoft YaHe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011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Microsoft YaHei" w:eastAsia="Microsoft YaHei" w:hAnsi="Microsoft YaHei" w:cs="Microsoft YaHe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011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6011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Microsoft YaHei" w:eastAsia="Microsoft YaHei" w:hAnsi="Microsoft YaHei" w:cs="Microsoft YaHei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601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Microsoft YaHei" w:eastAsia="Microsoft YaHei" w:hAnsi="Microsoft YaHei" w:cs="Microsoft YaHei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601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Microsoft YaHei" w:eastAsia="Microsoft YaHei" w:hAnsi="Microsoft YaHei" w:cs="Microsoft YaHei"/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D601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Microsoft YaHei" w:eastAsia="Microsoft YaHei" w:hAnsi="Microsoft YaHei" w:cs="Microsoft YaHei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D601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Microsoft YaHei" w:eastAsia="Microsoft YaHei" w:hAnsi="Microsoft YaHei" w:cs="Microsoft YaHei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link w:val="NormalIndentChar"/>
    <w:qFormat/>
    <w:rsid w:val="00FD6011"/>
    <w:pPr>
      <w:widowControl/>
      <w:spacing w:before="120" w:after="120"/>
      <w:ind w:firstLineChars="200" w:firstLine="420"/>
      <w:jc w:val="left"/>
    </w:pPr>
    <w:rPr>
      <w:rFonts w:ascii="Arial" w:hAnsi="Arial"/>
      <w:kern w:val="0"/>
      <w:sz w:val="20"/>
      <w:szCs w:val="20"/>
      <w:lang w:eastAsia="ja-JP"/>
    </w:rPr>
  </w:style>
  <w:style w:type="paragraph" w:styleId="DocumentMap">
    <w:name w:val="Document Map"/>
    <w:basedOn w:val="Normal"/>
    <w:link w:val="DocumentMapChar"/>
    <w:uiPriority w:val="99"/>
    <w:unhideWhenUsed/>
    <w:rsid w:val="00FD6011"/>
    <w:rPr>
      <w:rFonts w:ascii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rsid w:val="00FD6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D6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qFormat/>
    <w:rsid w:val="00FD6011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FD6011"/>
    <w:pPr>
      <w:ind w:left="210"/>
      <w:jc w:val="left"/>
    </w:pPr>
    <w:rPr>
      <w:smallCaps/>
      <w:sz w:val="20"/>
      <w:szCs w:val="20"/>
    </w:rPr>
  </w:style>
  <w:style w:type="paragraph" w:styleId="BodyText2">
    <w:name w:val="Body Text 2"/>
    <w:basedOn w:val="Normal"/>
    <w:link w:val="BodyText2Char"/>
    <w:rsid w:val="00FD6011"/>
    <w:pPr>
      <w:jc w:val="center"/>
    </w:pPr>
    <w:rPr>
      <w:sz w:val="32"/>
    </w:rPr>
  </w:style>
  <w:style w:type="paragraph" w:styleId="Title">
    <w:name w:val="Title"/>
    <w:basedOn w:val="Normal"/>
    <w:link w:val="TitleChar"/>
    <w:uiPriority w:val="10"/>
    <w:qFormat/>
    <w:rsid w:val="00FD6011"/>
    <w:pPr>
      <w:widowControl/>
      <w:spacing w:before="240" w:after="60" w:line="264" w:lineRule="auto"/>
      <w:ind w:firstLineChars="200" w:firstLine="42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styleId="PageNumber">
    <w:name w:val="page number"/>
    <w:basedOn w:val="DefaultParagraphFont"/>
    <w:rsid w:val="00FD6011"/>
  </w:style>
  <w:style w:type="character" w:styleId="Hyperlink">
    <w:name w:val="Hyperlink"/>
    <w:uiPriority w:val="99"/>
    <w:qFormat/>
    <w:rsid w:val="00FD6011"/>
    <w:rPr>
      <w:color w:val="0000FF"/>
      <w:u w:val="single"/>
    </w:rPr>
  </w:style>
  <w:style w:type="table" w:styleId="TableGrid">
    <w:name w:val="Table Grid"/>
    <w:basedOn w:val="TableNormal"/>
    <w:uiPriority w:val="39"/>
    <w:rsid w:val="00FD6011"/>
    <w:pPr>
      <w:widowControl w:val="0"/>
      <w:jc w:val="both"/>
    </w:pPr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D6011"/>
    <w:rPr>
      <w:rFonts w:ascii="Microsoft YaHei" w:eastAsia="Microsoft YaHei" w:hAnsi="Microsoft YaHei" w:cs="Microsoft YaHei"/>
      <w:b/>
      <w:bCs/>
      <w:kern w:val="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D6011"/>
    <w:rPr>
      <w:rFonts w:ascii="Calibri" w:eastAsia="Microsoft YaHei" w:hAnsi="Calibri"/>
      <w:b/>
      <w:bCs/>
      <w:kern w:val="44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D6011"/>
    <w:rPr>
      <w:rFonts w:ascii="Microsoft YaHei" w:eastAsia="Microsoft YaHei" w:hAnsi="Microsoft YaHei" w:cs="Microsoft YaHei"/>
      <w:b/>
      <w:bCs/>
      <w:kern w:val="2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D6011"/>
    <w:rPr>
      <w:rFonts w:ascii="Microsoft YaHei" w:eastAsia="Microsoft YaHei" w:hAnsi="Microsoft YaHei" w:cs="Microsoft YaHei"/>
      <w:b/>
      <w:bCs/>
      <w:kern w:val="2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D6011"/>
    <w:rPr>
      <w:rFonts w:ascii="Microsoft YaHei" w:eastAsia="Microsoft YaHei" w:hAnsi="Microsoft YaHei" w:cs="Microsoft YaHei"/>
      <w:b/>
      <w:bCs/>
      <w:kern w:val="2"/>
      <w:sz w:val="28"/>
      <w:szCs w:val="28"/>
    </w:rPr>
  </w:style>
  <w:style w:type="paragraph" w:customStyle="1" w:styleId="1">
    <w:name w:val="列出段落1"/>
    <w:basedOn w:val="Normal"/>
    <w:link w:val="Char"/>
    <w:uiPriority w:val="34"/>
    <w:qFormat/>
    <w:rsid w:val="00FD6011"/>
    <w:pPr>
      <w:widowControl/>
      <w:spacing w:before="120" w:after="120" w:line="264" w:lineRule="auto"/>
      <w:ind w:firstLineChars="200" w:firstLine="420"/>
      <w:jc w:val="left"/>
    </w:pPr>
    <w:rPr>
      <w:rFonts w:ascii="Arial" w:eastAsia="Arial" w:hAnsi="Arial" w:cs="Arial"/>
      <w:kern w:val="0"/>
      <w:sz w:val="20"/>
      <w:szCs w:val="20"/>
      <w:lang w:eastAsia="ja-JP"/>
    </w:rPr>
  </w:style>
  <w:style w:type="paragraph" w:customStyle="1" w:styleId="a">
    <w:name w:val="."/>
    <w:basedOn w:val="1"/>
    <w:qFormat/>
    <w:rsid w:val="00FD6011"/>
    <w:pPr>
      <w:numPr>
        <w:numId w:val="2"/>
      </w:numPr>
      <w:ind w:left="425" w:firstLineChars="0" w:firstLine="0"/>
    </w:pPr>
    <w:rPr>
      <w:rFonts w:ascii="Microsoft YaHei" w:eastAsia="Microsoft YaHei" w:hAnsi="Microsoft YaHei"/>
      <w:sz w:val="18"/>
      <w:szCs w:val="18"/>
    </w:rPr>
  </w:style>
  <w:style w:type="paragraph" w:customStyle="1" w:styleId="3">
    <w:name w:val="小番号3"/>
    <w:basedOn w:val="Normal"/>
    <w:qFormat/>
    <w:rsid w:val="00FD6011"/>
    <w:pPr>
      <w:widowControl/>
      <w:numPr>
        <w:numId w:val="3"/>
      </w:numPr>
      <w:snapToGrid w:val="0"/>
      <w:spacing w:line="360" w:lineRule="auto"/>
      <w:ind w:firstLine="0"/>
      <w:jc w:val="left"/>
    </w:pPr>
    <w:rPr>
      <w:rFonts w:ascii="Microsoft YaHei" w:hAnsi="Microsoft YaHei" w:cs="Arial"/>
      <w:kern w:val="0"/>
      <w:sz w:val="22"/>
      <w:szCs w:val="21"/>
    </w:rPr>
  </w:style>
  <w:style w:type="paragraph" w:customStyle="1" w:styleId="a0">
    <w:name w:val="代码"/>
    <w:basedOn w:val="Normal"/>
    <w:link w:val="Char0"/>
    <w:qFormat/>
    <w:rsid w:val="00FD6011"/>
    <w:pPr>
      <w:spacing w:line="360" w:lineRule="exact"/>
    </w:pPr>
    <w:rPr>
      <w:rFonts w:eastAsia="Microsoft YaHei UI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FD6011"/>
    <w:rPr>
      <w:rFonts w:ascii="Microsoft YaHei" w:eastAsia="Microsoft YaHei" w:hAnsi="Microsoft YaHei" w:cs="Microsoft YaHei"/>
      <w:b/>
      <w:bCs/>
      <w:kern w:val="2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FD6011"/>
    <w:rPr>
      <w:rFonts w:ascii="Microsoft YaHei" w:eastAsia="Microsoft YaHei" w:hAnsi="Microsoft YaHei" w:cs="Microsoft YaHei"/>
      <w:b/>
      <w:bCs/>
      <w:kern w:val="2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FD6011"/>
    <w:rPr>
      <w:rFonts w:ascii="Microsoft YaHei" w:eastAsia="Microsoft YaHei" w:hAnsi="Microsoft YaHei" w:cs="Microsoft YaHei"/>
      <w:kern w:val="2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FD6011"/>
    <w:rPr>
      <w:rFonts w:ascii="Microsoft YaHei" w:eastAsia="Microsoft YaHei" w:hAnsi="Microsoft YaHei" w:cs="Microsoft YaHei"/>
      <w:kern w:val="2"/>
      <w:sz w:val="21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D6011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D6011"/>
    <w:rPr>
      <w:sz w:val="18"/>
      <w:szCs w:val="18"/>
    </w:rPr>
  </w:style>
  <w:style w:type="character" w:customStyle="1" w:styleId="BodyText2Char">
    <w:name w:val="Body Text 2 Char"/>
    <w:basedOn w:val="DefaultParagraphFont"/>
    <w:link w:val="BodyText2"/>
    <w:qFormat/>
    <w:rsid w:val="00FD6011"/>
    <w:rPr>
      <w:rFonts w:ascii="Calibri" w:eastAsia="SimSun" w:hAnsi="Calibri" w:cs="Times New Roman"/>
      <w:sz w:val="32"/>
      <w:szCs w:val="24"/>
    </w:rPr>
  </w:style>
  <w:style w:type="character" w:customStyle="1" w:styleId="Char">
    <w:name w:val="列出段落 Char"/>
    <w:link w:val="1"/>
    <w:uiPriority w:val="34"/>
    <w:qFormat/>
    <w:rsid w:val="00FD6011"/>
    <w:rPr>
      <w:rFonts w:ascii="Arial" w:eastAsia="Arial" w:hAnsi="Arial" w:cs="Arial"/>
      <w:kern w:val="0"/>
      <w:sz w:val="20"/>
      <w:szCs w:val="20"/>
      <w:lang w:eastAsia="ja-JP"/>
    </w:rPr>
  </w:style>
  <w:style w:type="character" w:customStyle="1" w:styleId="NormalIndentChar">
    <w:name w:val="Normal Indent Char"/>
    <w:link w:val="NormalIndent"/>
    <w:rsid w:val="00FD6011"/>
    <w:rPr>
      <w:rFonts w:ascii="Arial" w:eastAsia="SimSun" w:hAnsi="Arial" w:cs="Times New Roman"/>
      <w:kern w:val="0"/>
      <w:sz w:val="20"/>
      <w:szCs w:val="20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qFormat/>
    <w:rsid w:val="00FD6011"/>
    <w:rPr>
      <w:rFonts w:ascii="Cambria" w:eastAsia="SimSun" w:hAnsi="Cambria" w:cs="Times New Roman"/>
      <w:b/>
      <w:bCs/>
      <w:kern w:val="0"/>
      <w:sz w:val="32"/>
      <w:szCs w:val="32"/>
    </w:rPr>
  </w:style>
  <w:style w:type="character" w:customStyle="1" w:styleId="sentence">
    <w:name w:val="sentence"/>
    <w:basedOn w:val="DefaultParagraphFont"/>
    <w:qFormat/>
    <w:rsid w:val="00FD6011"/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FD6011"/>
    <w:rPr>
      <w:rFonts w:ascii="SimSun" w:eastAsia="SimSun"/>
      <w:sz w:val="18"/>
      <w:szCs w:val="18"/>
    </w:rPr>
  </w:style>
  <w:style w:type="character" w:customStyle="1" w:styleId="Char0">
    <w:name w:val="代码 Char"/>
    <w:basedOn w:val="DefaultParagraphFont"/>
    <w:link w:val="a0"/>
    <w:qFormat/>
    <w:rsid w:val="00FD6011"/>
    <w:rPr>
      <w:rFonts w:eastAsia="Microsoft YaHei UI"/>
    </w:rPr>
  </w:style>
  <w:style w:type="table" w:customStyle="1" w:styleId="TableGrid0">
    <w:name w:val="TableGrid"/>
    <w:qFormat/>
    <w:rsid w:val="00FD60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unhideWhenUsed/>
    <w:qFormat/>
    <w:rsid w:val="00392C8F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AB2495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  <w:szCs w:val="24"/>
    </w:rPr>
  </w:style>
  <w:style w:type="paragraph" w:customStyle="1" w:styleId="md-end-block">
    <w:name w:val="md-end-block"/>
    <w:basedOn w:val="Normal"/>
    <w:rsid w:val="006D212B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D212B"/>
    <w:rPr>
      <w:rFonts w:ascii="Courier New" w:eastAsia="Times New Roman" w:hAnsi="Courier New" w:cs="Courier New"/>
      <w:sz w:val="20"/>
      <w:szCs w:val="20"/>
    </w:rPr>
  </w:style>
  <w:style w:type="character" w:customStyle="1" w:styleId="md-plain">
    <w:name w:val="md-plain"/>
    <w:basedOn w:val="DefaultParagraphFont"/>
    <w:rsid w:val="006D212B"/>
  </w:style>
  <w:style w:type="paragraph" w:customStyle="1" w:styleId="md-list-item">
    <w:name w:val="md-list-item"/>
    <w:basedOn w:val="Normal"/>
    <w:rsid w:val="00483BB6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md-softbreak">
    <w:name w:val="md-softbreak"/>
    <w:basedOn w:val="DefaultParagraphFont"/>
    <w:rsid w:val="00483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067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277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963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3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00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3649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0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6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28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08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896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7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88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760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53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141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9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62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80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90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94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196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32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49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9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68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358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59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50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1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21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36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46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8285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232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67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2500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371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2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2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97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87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819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1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50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640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6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138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81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948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273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54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5767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337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4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8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601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79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0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1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3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4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&#20010;&#20154;&#20013;&#24515;\Desktop\&#25991;&#26723;&#27169;&#29256;-&#22810;&#32423;&#21015;&#34920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E:\个人中心\Desktop\文档模版-多级列表.dotx</Template>
  <TotalTime>153</TotalTime>
  <Pages>7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Java8新特性</vt:lpstr>
    </vt:vector>
  </TitlesOfParts>
  <Company>China</Company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Java8新特性</dc:title>
  <dc:creator>Administrator</dc:creator>
  <cp:keywords>Dynastech</cp:keywords>
  <cp:lastModifiedBy>qwerasdf811013@163.com</cp:lastModifiedBy>
  <cp:revision>53</cp:revision>
  <dcterms:created xsi:type="dcterms:W3CDTF">2018-06-26T05:58:00Z</dcterms:created>
  <dcterms:modified xsi:type="dcterms:W3CDTF">2020-12-29T05:46:00Z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